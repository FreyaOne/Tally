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系统测试报告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10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19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20</w:t>
            </w:r>
            <w:bookmarkStart w:id="3" w:name="_GoBack"/>
            <w:bookmarkEnd w:id="3"/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系统测试用例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V1.0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进行测试，记录所测试模块的结果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0" w:name="_Toc12142"/>
    </w:p>
    <w:bookmarkEnd w:id="0"/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sz w:val="24"/>
        </w:rPr>
      </w:pPr>
      <w:bookmarkStart w:id="1" w:name="_Toc7357"/>
      <w:bookmarkStart w:id="2" w:name="_Toc25611"/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项目名称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Tally记账软件系统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XTCS-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.打开app，进入登录页面，选择用户注册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点击输入框，分别输入所需注册的用户名及密码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点击输入框，分别输入刚刚注册的用户名及密码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点击右上角“+”，输入金额及备注，选择收入支出，选择类型，点击新建，点击图表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点击明细，点击刚刚新增的账单，将金额、备注、收入支出、类型及时间修改，点击图表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点击明细，点击页面上方的搜索框，输入所需搜索的内容（类别，备注，金额），点击搜索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点击明细，点击刚刚修改的账单，点击删除，点击确定，点击统计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点击修改预算，输入预算金额，点击确认修改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9.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点击明细，点击页面右上角“+”，输入金额（超出预算金额）及备注，选择收入支出及选择类型，点击新建，点击图表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10.点击选择按年显示，点击显示按月显示，点击显示按日显示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11.点击社区，点击右上角“+”，编写动态内容（150字内），点击提交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12.点击刚刚新增的动态的删除按钮，点击确定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13.点击任意一条动态的评论按钮，输入评论内容（150字内），点击提交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14.长按刚刚新增的评论，点击确定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15.点击任意一条未点赞过的动态的点赞按钮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16.点击任意一条点赞过的动态的点赞按钮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17.下拉页面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18.点击设置，点击帮助，点击返回按钮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19.点击关于我们，点击确定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20.点击退出登录，点击确定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21.点击登录按钮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22.点击重置密码，输入用户名及新密码，点击确定</w:t>
            </w:r>
          </w:p>
          <w:p>
            <w:pPr>
              <w:ind w:firstLine="0" w:firstLineChars="0"/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23.输入密码，点击登录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用户名：jintongtest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密码：19980519</w:t>
            </w:r>
          </w:p>
          <w:p>
            <w:pPr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金额：50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备注：卖书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选择收入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选择书籍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修改金额：60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修改备注：吃饭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修改选择支出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修改选择餐饮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修改时间：2019年11月11日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搜索内容1：餐饮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搜索内容2：吃饭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搜索内容3: 60</w:t>
            </w:r>
          </w:p>
          <w:p>
            <w:pPr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搜索内容4：书籍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预算：200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金额：150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备注：打车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动态内容：今天花费了210块钱，用途分别为150块打车，60元吃饭。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评论内容：是哪家店这么便宜，吃饭才60元，我也想去试一试！！！！！！！！！！！！！！！！！！！！！！！！！！！！！！！！！！！！！！！！！！！！！！！！！！！</w:t>
            </w:r>
          </w:p>
          <w:p>
            <w:pPr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新密码：jt19980519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1.跳转至注册页面</w:t>
            </w:r>
          </w:p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注册成功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跳转到登录页面</w:t>
            </w:r>
          </w:p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登陆成功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</w:t>
            </w:r>
          </w:p>
          <w:p>
            <w:pPr>
              <w:ind w:left="210" w:hanging="210" w:hanging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4.跳转到账单页面；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添加成功；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跳转到明细页面，页面中新增一条50元的收入明细；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跳转到图表页面，页面中显示收入50元的统计信息。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5.跳转到明细页面；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跳转到账单页面；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修改成功；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跳转到明细页面，页面中显示支出60元的支出明细；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跳转到图表页面，页面中显示支出60元的统计信息。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6.跳转到明细页面；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搜索前3条内容时显示支出60元的账单；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搜索第4条内容时不显示任何信息。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7.跳转到明细页面；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跳转到账单页面；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删除成功；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跳转到明细页面，页面中显示删除后的收支明细；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跳转到图表页面，页面中显示删除后的统计信息。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8.弹出输入框；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修改成功，页面中显示预算金额200元，提醒已超出预算。</w:t>
            </w:r>
          </w:p>
          <w:p>
            <w:pPr>
              <w:numPr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收回输入框。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9.跳转到明细页面；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跳转到账单页面；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添加成功；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弹出提醒框，提醒已超出预算；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跳转到明细页面，页面中新增一条150元的支出明细；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跳转到图表页面，页面中显示新增后的统计信息。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10.按年/月/日显示对应账单明细的统计图表</w:t>
            </w:r>
          </w:p>
          <w:p>
            <w:pPr>
              <w:ind w:left="210" w:hanging="210" w:hangingChars="100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11.跳转到社区页面，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1千米的人的动态；</w:t>
            </w:r>
          </w:p>
          <w:p>
            <w:pPr>
              <w:ind w:left="210" w:leftChars="100"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跳转到新增动态页面；</w:t>
            </w:r>
          </w:p>
          <w:p>
            <w:pPr>
              <w:ind w:left="210" w:leftChars="100"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刷新动态页面，显示新增后的动态信息；</w:t>
            </w:r>
          </w:p>
          <w:p>
            <w:pPr>
              <w:ind w:left="210" w:leftChars="100"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显示正确的发表内容（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今天花费了210块钱，用途分别为150块打车，60元吃饭。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）、发表时间（2019-11-20 14:13:34）及发表地点（北京市-朝阳区）。</w:t>
            </w:r>
          </w:p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12.删除成功；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刷新动态页面，显示删除后的动态信息。</w:t>
            </w:r>
          </w:p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13.评论成功；</w:t>
            </w:r>
          </w:p>
          <w:p>
            <w:pPr>
              <w:numPr>
                <w:numId w:val="0"/>
              </w:numPr>
              <w:ind w:left="210" w:leftChars="10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刷新动态页面，显示新增评论（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是哪家店这么便宜，吃饭才60元，我也想去试一试！！！！！！！！！！！！！！！！！！！！！！！！！！！！！！！！！！！！！！！！！！！！！！！！！！！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）后的动态信息。</w:t>
            </w:r>
          </w:p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14.删除成功；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刷新动态页面，显示删除评论后的动态信息。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15.点赞按钮颜色由白色变为蓝色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16.点赞按钮颜色由蓝色变为白色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17.刷新页面，重新定位，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1千米的人的动态。</w:t>
            </w:r>
          </w:p>
          <w:p>
            <w:pPr>
              <w:ind w:left="210" w:hanging="210" w:hanging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18.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跳转到设置页面，显示用户信息（用户名：jintongtest 用户ID:T00000027）；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跳转到帮助页面，显示帮助内容；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返回到设置页面。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19.弹出提示框，显示关于我们的内容；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返回到设置页面。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20.弹出提示框，提示是否退出登录；</w:t>
            </w:r>
          </w:p>
          <w:p>
            <w:p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退出登录，返回设置页面，页面不显示任何用户信息。</w:t>
            </w:r>
          </w:p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21.跳转至登录页面，页面显示所缓存的用户名:jintongtest。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22.跳转至重置密码页面；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重置成功，跳转至登录页面。</w:t>
            </w:r>
          </w:p>
          <w:p>
            <w:pPr>
              <w:numPr>
                <w:numId w:val="0"/>
              </w:numPr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23.登录成功，跳转至明细页面。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numId w:val="0"/>
              </w:numPr>
              <w:ind w:leftChars="-100" w:firstLine="210" w:firstLineChars="1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8.弹出输入框；</w:t>
            </w:r>
          </w:p>
          <w:p>
            <w:pPr>
              <w:numPr>
                <w:ilvl w:val="0"/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修改成功，页面中显示预算金额200元，不提醒已超出预算。</w:t>
            </w:r>
          </w:p>
          <w:p>
            <w:pPr>
              <w:numPr>
                <w:ilvl w:val="0"/>
                <w:numId w:val="0"/>
              </w:numPr>
              <w:ind w:leftChars="-100" w:firstLine="420" w:firstLineChars="20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收回输入框。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错误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  <w:bookmarkEnd w:id="1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幼圆" w:cs="Tahoma"/>
        <w:b/>
        <w:i/>
        <w:color w:val="5F497A"/>
      </w:rPr>
    </w:pPr>
  </w:p>
  <w:p>
    <w:pPr>
      <w:pStyle w:val="7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27F"/>
    <w:rsid w:val="00CF3ADA"/>
    <w:rsid w:val="01B227D1"/>
    <w:rsid w:val="02075FC9"/>
    <w:rsid w:val="043B2AC3"/>
    <w:rsid w:val="05137784"/>
    <w:rsid w:val="06E63AE6"/>
    <w:rsid w:val="07003DA3"/>
    <w:rsid w:val="07062AEB"/>
    <w:rsid w:val="089F4A16"/>
    <w:rsid w:val="08A312C7"/>
    <w:rsid w:val="096B5596"/>
    <w:rsid w:val="09784386"/>
    <w:rsid w:val="09A23AC6"/>
    <w:rsid w:val="09BB2EFE"/>
    <w:rsid w:val="09D31A4E"/>
    <w:rsid w:val="0A1D30A0"/>
    <w:rsid w:val="0B282CBF"/>
    <w:rsid w:val="0BC17E87"/>
    <w:rsid w:val="0C2E7869"/>
    <w:rsid w:val="0CF232EB"/>
    <w:rsid w:val="0D2960E2"/>
    <w:rsid w:val="0DDA706F"/>
    <w:rsid w:val="0DDC1174"/>
    <w:rsid w:val="0DE1142C"/>
    <w:rsid w:val="0E161ED4"/>
    <w:rsid w:val="0E4E7E13"/>
    <w:rsid w:val="0ECA5D33"/>
    <w:rsid w:val="0F273C86"/>
    <w:rsid w:val="111F472E"/>
    <w:rsid w:val="114F2800"/>
    <w:rsid w:val="122C03AC"/>
    <w:rsid w:val="12D704EB"/>
    <w:rsid w:val="132F68A9"/>
    <w:rsid w:val="135D1845"/>
    <w:rsid w:val="171A2723"/>
    <w:rsid w:val="18A60F8F"/>
    <w:rsid w:val="19AB2577"/>
    <w:rsid w:val="1B81142F"/>
    <w:rsid w:val="1B934FDA"/>
    <w:rsid w:val="1E2171DF"/>
    <w:rsid w:val="1EB738D9"/>
    <w:rsid w:val="20CE304C"/>
    <w:rsid w:val="21CC4562"/>
    <w:rsid w:val="21F35CFC"/>
    <w:rsid w:val="224F318B"/>
    <w:rsid w:val="22EB2D72"/>
    <w:rsid w:val="23131FBD"/>
    <w:rsid w:val="23DC7AF0"/>
    <w:rsid w:val="242D73DF"/>
    <w:rsid w:val="24353EA9"/>
    <w:rsid w:val="24C7019C"/>
    <w:rsid w:val="24F22F3F"/>
    <w:rsid w:val="26092C50"/>
    <w:rsid w:val="261909DF"/>
    <w:rsid w:val="271360D3"/>
    <w:rsid w:val="272B5584"/>
    <w:rsid w:val="27491802"/>
    <w:rsid w:val="275D4F33"/>
    <w:rsid w:val="27F845A3"/>
    <w:rsid w:val="29794A04"/>
    <w:rsid w:val="2C195275"/>
    <w:rsid w:val="2CC92667"/>
    <w:rsid w:val="2DF23C01"/>
    <w:rsid w:val="2E6A5746"/>
    <w:rsid w:val="2F0642FD"/>
    <w:rsid w:val="2F171CA7"/>
    <w:rsid w:val="2F6B4B64"/>
    <w:rsid w:val="2FBE291B"/>
    <w:rsid w:val="30107774"/>
    <w:rsid w:val="30176D27"/>
    <w:rsid w:val="308636A5"/>
    <w:rsid w:val="308F4FEB"/>
    <w:rsid w:val="30952645"/>
    <w:rsid w:val="30B8281A"/>
    <w:rsid w:val="314A06B0"/>
    <w:rsid w:val="31931145"/>
    <w:rsid w:val="32550CE3"/>
    <w:rsid w:val="35062570"/>
    <w:rsid w:val="35AB5ACB"/>
    <w:rsid w:val="36634E4C"/>
    <w:rsid w:val="369A4C5C"/>
    <w:rsid w:val="36B7755E"/>
    <w:rsid w:val="381D25AE"/>
    <w:rsid w:val="39431307"/>
    <w:rsid w:val="39E10BFF"/>
    <w:rsid w:val="39ED32FC"/>
    <w:rsid w:val="3A1D1ABE"/>
    <w:rsid w:val="3A4C601F"/>
    <w:rsid w:val="3AB916E5"/>
    <w:rsid w:val="3B362260"/>
    <w:rsid w:val="3B44573D"/>
    <w:rsid w:val="3F2336C4"/>
    <w:rsid w:val="40592675"/>
    <w:rsid w:val="40BA2DC9"/>
    <w:rsid w:val="40E050C5"/>
    <w:rsid w:val="432B029A"/>
    <w:rsid w:val="43752EA9"/>
    <w:rsid w:val="43837F1A"/>
    <w:rsid w:val="441958C9"/>
    <w:rsid w:val="45091C8A"/>
    <w:rsid w:val="45BA14CA"/>
    <w:rsid w:val="464A55C5"/>
    <w:rsid w:val="46D4165E"/>
    <w:rsid w:val="46F06F9C"/>
    <w:rsid w:val="46F74696"/>
    <w:rsid w:val="47B12B5B"/>
    <w:rsid w:val="47BE0141"/>
    <w:rsid w:val="47E20319"/>
    <w:rsid w:val="48013103"/>
    <w:rsid w:val="481C2328"/>
    <w:rsid w:val="48222B2F"/>
    <w:rsid w:val="48672B53"/>
    <w:rsid w:val="488A6C51"/>
    <w:rsid w:val="491B0C88"/>
    <w:rsid w:val="49CB228D"/>
    <w:rsid w:val="4AFD627E"/>
    <w:rsid w:val="4B0C4349"/>
    <w:rsid w:val="4BF0552E"/>
    <w:rsid w:val="4CAD3439"/>
    <w:rsid w:val="4D3E63F7"/>
    <w:rsid w:val="4F047327"/>
    <w:rsid w:val="4F78049E"/>
    <w:rsid w:val="4F803E07"/>
    <w:rsid w:val="4F9D1E70"/>
    <w:rsid w:val="4FB35CE5"/>
    <w:rsid w:val="5066670E"/>
    <w:rsid w:val="51070ACB"/>
    <w:rsid w:val="510D5883"/>
    <w:rsid w:val="51897EE5"/>
    <w:rsid w:val="51CE34B5"/>
    <w:rsid w:val="520852CA"/>
    <w:rsid w:val="52401EDC"/>
    <w:rsid w:val="52F0784B"/>
    <w:rsid w:val="54625D62"/>
    <w:rsid w:val="54702FC1"/>
    <w:rsid w:val="5515130A"/>
    <w:rsid w:val="574354EF"/>
    <w:rsid w:val="58514DFB"/>
    <w:rsid w:val="599C6D98"/>
    <w:rsid w:val="5B066293"/>
    <w:rsid w:val="5CC87B2A"/>
    <w:rsid w:val="5CC97E7E"/>
    <w:rsid w:val="5D454BAF"/>
    <w:rsid w:val="5D680BC3"/>
    <w:rsid w:val="5DF669B1"/>
    <w:rsid w:val="5DFF2128"/>
    <w:rsid w:val="5E8A5671"/>
    <w:rsid w:val="5F8D732D"/>
    <w:rsid w:val="610F44C8"/>
    <w:rsid w:val="615D507C"/>
    <w:rsid w:val="617216FB"/>
    <w:rsid w:val="625B7A69"/>
    <w:rsid w:val="62813103"/>
    <w:rsid w:val="631B54A8"/>
    <w:rsid w:val="639F35C7"/>
    <w:rsid w:val="63AC053D"/>
    <w:rsid w:val="63FC1330"/>
    <w:rsid w:val="64D83BA6"/>
    <w:rsid w:val="64F41405"/>
    <w:rsid w:val="650E048D"/>
    <w:rsid w:val="671A36FE"/>
    <w:rsid w:val="67366ACC"/>
    <w:rsid w:val="67452607"/>
    <w:rsid w:val="68131D26"/>
    <w:rsid w:val="69525180"/>
    <w:rsid w:val="6A352007"/>
    <w:rsid w:val="6C384AFB"/>
    <w:rsid w:val="6D1833DE"/>
    <w:rsid w:val="6DCD6342"/>
    <w:rsid w:val="6E901CE5"/>
    <w:rsid w:val="6F816632"/>
    <w:rsid w:val="70AE3B26"/>
    <w:rsid w:val="71B7284D"/>
    <w:rsid w:val="726345C7"/>
    <w:rsid w:val="73847D80"/>
    <w:rsid w:val="744318F3"/>
    <w:rsid w:val="745614EB"/>
    <w:rsid w:val="748202BB"/>
    <w:rsid w:val="74C875DC"/>
    <w:rsid w:val="74DF2792"/>
    <w:rsid w:val="766164CE"/>
    <w:rsid w:val="77FC14EF"/>
    <w:rsid w:val="7843700F"/>
    <w:rsid w:val="78B22D8E"/>
    <w:rsid w:val="7973554F"/>
    <w:rsid w:val="797713AA"/>
    <w:rsid w:val="79EA2DB8"/>
    <w:rsid w:val="7A441621"/>
    <w:rsid w:val="7AE66E26"/>
    <w:rsid w:val="7B7929B3"/>
    <w:rsid w:val="7C8F16BF"/>
    <w:rsid w:val="7CEF5530"/>
    <w:rsid w:val="7D046F47"/>
    <w:rsid w:val="7D7D1667"/>
    <w:rsid w:val="7DED6B48"/>
    <w:rsid w:val="7E2F36A7"/>
    <w:rsid w:val="7F2E7679"/>
    <w:rsid w:val="7F8B674B"/>
    <w:rsid w:val="7F8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5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2019-11-20T06:26:55Z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