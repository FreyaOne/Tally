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Pr="005429C7" w:rsidRDefault="00DA0C05" w:rsidP="00F932D8">
      <w:pPr>
        <w:ind w:firstLineChars="150" w:firstLine="1080"/>
        <w:rPr>
          <w:rFonts w:asciiTheme="minorEastAsia" w:hAnsiTheme="minorEastAsia"/>
          <w:sz w:val="72"/>
          <w:szCs w:val="72"/>
        </w:rPr>
      </w:pPr>
      <w:r w:rsidRPr="005429C7">
        <w:rPr>
          <w:rFonts w:asciiTheme="minorEastAsia" w:hAnsiTheme="minorEastAsia" w:hint="eastAsia"/>
          <w:sz w:val="72"/>
          <w:szCs w:val="72"/>
        </w:rPr>
        <w:t>Tally记账软件项目</w:t>
      </w:r>
    </w:p>
    <w:p w:rsidR="0040591C" w:rsidRPr="005429C7" w:rsidRDefault="00EE19FD" w:rsidP="00EE19FD">
      <w:pPr>
        <w:ind w:firstLineChars="200" w:firstLine="1440"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 w:hint="eastAsia"/>
          <w:sz w:val="72"/>
          <w:szCs w:val="72"/>
        </w:rPr>
        <w:t>个人成绩内部评定</w:t>
      </w:r>
    </w:p>
    <w:tbl>
      <w:tblPr>
        <w:tblStyle w:val="a7"/>
        <w:tblW w:w="0" w:type="auto"/>
        <w:tblLook w:val="04A0"/>
      </w:tblPr>
      <w:tblGrid>
        <w:gridCol w:w="1101"/>
        <w:gridCol w:w="1559"/>
        <w:gridCol w:w="1134"/>
        <w:gridCol w:w="992"/>
        <w:gridCol w:w="709"/>
        <w:gridCol w:w="631"/>
        <w:gridCol w:w="1101"/>
        <w:gridCol w:w="1295"/>
      </w:tblGrid>
      <w:tr w:rsidR="00EE19FD" w:rsidTr="00EE19FD">
        <w:tc>
          <w:tcPr>
            <w:tcW w:w="1101" w:type="dxa"/>
            <w:shd w:val="clear" w:color="auto" w:fill="E5DFEC" w:themeFill="accent4" w:themeFillTint="33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E19FD">
              <w:rPr>
                <w:rFonts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E19FD">
              <w:rPr>
                <w:rFonts w:asciiTheme="minorEastAsia" w:hAnsiTheme="minorEastAsia"/>
                <w:sz w:val="24"/>
                <w:szCs w:val="24"/>
              </w:rPr>
              <w:t>角色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E19FD">
              <w:rPr>
                <w:rFonts w:asciiTheme="minorEastAsia" w:hAnsiTheme="minorEastAsia"/>
                <w:sz w:val="24"/>
                <w:szCs w:val="24"/>
              </w:rPr>
              <w:t>团队协作精神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E19FD">
              <w:rPr>
                <w:rFonts w:asciiTheme="minorEastAsia" w:hAnsiTheme="minorEastAsia"/>
                <w:sz w:val="24"/>
                <w:szCs w:val="24"/>
              </w:rPr>
              <w:t>工作态度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E19FD">
              <w:rPr>
                <w:rFonts w:asciiTheme="minorEastAsia" w:hAnsiTheme="minorEastAsia"/>
                <w:sz w:val="24"/>
                <w:szCs w:val="24"/>
              </w:rPr>
              <w:t>工作难度</w:t>
            </w:r>
          </w:p>
        </w:tc>
        <w:tc>
          <w:tcPr>
            <w:tcW w:w="631" w:type="dxa"/>
            <w:shd w:val="clear" w:color="auto" w:fill="E5DFEC" w:themeFill="accent4" w:themeFillTint="33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E19FD">
              <w:rPr>
                <w:rFonts w:asciiTheme="minorEastAsia" w:hAnsiTheme="minorEastAsia"/>
                <w:sz w:val="24"/>
                <w:szCs w:val="24"/>
              </w:rPr>
              <w:t>工作量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E19FD">
              <w:rPr>
                <w:rFonts w:asciiTheme="minorEastAsia" w:hAnsiTheme="minorEastAsia"/>
                <w:sz w:val="24"/>
                <w:szCs w:val="24"/>
              </w:rPr>
              <w:t>建议成绩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E19FD">
              <w:rPr>
                <w:rFonts w:asciiTheme="minorEastAsia" w:hAnsiTheme="minorEastAsia"/>
                <w:sz w:val="24"/>
                <w:szCs w:val="24"/>
              </w:rPr>
              <w:t>备注或说明</w:t>
            </w: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刘小函</w:t>
            </w:r>
          </w:p>
        </w:tc>
        <w:tc>
          <w:tcPr>
            <w:tcW w:w="1559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项目经理</w:t>
            </w:r>
          </w:p>
        </w:tc>
        <w:tc>
          <w:tcPr>
            <w:tcW w:w="1134" w:type="dxa"/>
          </w:tcPr>
          <w:p w:rsidR="00EE19FD" w:rsidRPr="00EE19FD" w:rsidRDefault="00073E39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90</w:t>
            </w:r>
          </w:p>
        </w:tc>
        <w:tc>
          <w:tcPr>
            <w:tcW w:w="992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631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073E39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95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杨慧文</w:t>
            </w:r>
          </w:p>
        </w:tc>
        <w:tc>
          <w:tcPr>
            <w:tcW w:w="1559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开发组长</w:t>
            </w:r>
          </w:p>
        </w:tc>
        <w:tc>
          <w:tcPr>
            <w:tcW w:w="1134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631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陈文婷</w:t>
            </w:r>
          </w:p>
        </w:tc>
        <w:tc>
          <w:tcPr>
            <w:tcW w:w="1559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后端开发</w:t>
            </w:r>
          </w:p>
        </w:tc>
        <w:tc>
          <w:tcPr>
            <w:tcW w:w="1134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631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何锋丽</w:t>
            </w:r>
          </w:p>
        </w:tc>
        <w:tc>
          <w:tcPr>
            <w:tcW w:w="1559" w:type="dxa"/>
          </w:tcPr>
          <w:p w:rsidR="00EE19FD" w:rsidRDefault="00EE19FD" w:rsidP="00EE19FD">
            <w:pPr>
              <w:widowControl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前端开发</w:t>
            </w:r>
          </w:p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配置管理员</w:t>
            </w:r>
          </w:p>
        </w:tc>
        <w:tc>
          <w:tcPr>
            <w:tcW w:w="1134" w:type="dxa"/>
          </w:tcPr>
          <w:p w:rsidR="00EE19FD" w:rsidRPr="00EE19FD" w:rsidRDefault="001377BE" w:rsidP="001377BE">
            <w:pPr>
              <w:widowControl/>
              <w:tabs>
                <w:tab w:val="left" w:pos="480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631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游璐颖</w:t>
            </w:r>
          </w:p>
        </w:tc>
        <w:tc>
          <w:tcPr>
            <w:tcW w:w="1559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前端开发</w:t>
            </w:r>
          </w:p>
        </w:tc>
        <w:tc>
          <w:tcPr>
            <w:tcW w:w="1134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631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高金晖</w:t>
            </w:r>
          </w:p>
        </w:tc>
        <w:tc>
          <w:tcPr>
            <w:tcW w:w="1559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后端文档</w:t>
            </w:r>
          </w:p>
        </w:tc>
        <w:tc>
          <w:tcPr>
            <w:tcW w:w="1134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631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金童</w:t>
            </w:r>
          </w:p>
        </w:tc>
        <w:tc>
          <w:tcPr>
            <w:tcW w:w="1559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测试组长</w:t>
            </w:r>
          </w:p>
        </w:tc>
        <w:tc>
          <w:tcPr>
            <w:tcW w:w="1134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631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巩方祎</w:t>
            </w:r>
          </w:p>
        </w:tc>
        <w:tc>
          <w:tcPr>
            <w:tcW w:w="1559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测试</w:t>
            </w:r>
          </w:p>
        </w:tc>
        <w:tc>
          <w:tcPr>
            <w:tcW w:w="1134" w:type="dxa"/>
          </w:tcPr>
          <w:p w:rsidR="00EE19FD" w:rsidRPr="00EE19FD" w:rsidRDefault="00073E39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EE19FD" w:rsidRPr="00EE19FD" w:rsidRDefault="00073E39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EE19FD" w:rsidRPr="00EE19FD" w:rsidRDefault="00073E39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631" w:type="dxa"/>
          </w:tcPr>
          <w:p w:rsidR="00EE19FD" w:rsidRPr="00EE19FD" w:rsidRDefault="00073E39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073E39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徐月</w:t>
            </w:r>
          </w:p>
        </w:tc>
        <w:tc>
          <w:tcPr>
            <w:tcW w:w="155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用户组长</w:t>
            </w:r>
          </w:p>
        </w:tc>
        <w:tc>
          <w:tcPr>
            <w:tcW w:w="1134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631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19FD" w:rsidTr="00EE19FD">
        <w:tc>
          <w:tcPr>
            <w:tcW w:w="1101" w:type="dxa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刘思逸</w:t>
            </w:r>
          </w:p>
        </w:tc>
        <w:tc>
          <w:tcPr>
            <w:tcW w:w="155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</w:t>
            </w:r>
          </w:p>
        </w:tc>
        <w:tc>
          <w:tcPr>
            <w:tcW w:w="1134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631" w:type="dxa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:rsidR="00EE19FD" w:rsidRPr="00EE19FD" w:rsidRDefault="001377BE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EE19FD" w:rsidRPr="00EE19FD" w:rsidRDefault="00EE19FD" w:rsidP="00EE19FD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F45CF" w:rsidRPr="00EE19FD" w:rsidRDefault="006F45CF" w:rsidP="00EE19FD">
      <w:pPr>
        <w:widowControl/>
        <w:jc w:val="left"/>
        <w:rPr>
          <w:rFonts w:asciiTheme="minorEastAsia" w:hAnsiTheme="minorEastAsia"/>
          <w:sz w:val="30"/>
          <w:szCs w:val="30"/>
        </w:rPr>
      </w:pPr>
    </w:p>
    <w:sectPr w:rsidR="006F45CF" w:rsidRPr="00EE19FD" w:rsidSect="00DA0C0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25A" w:rsidRDefault="0023625A" w:rsidP="00DE44B6">
      <w:r>
        <w:separator/>
      </w:r>
    </w:p>
  </w:endnote>
  <w:endnote w:type="continuationSeparator" w:id="1">
    <w:p w:rsidR="0023625A" w:rsidRDefault="0023625A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9236D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9236D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073E39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9236D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9236D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9236D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073E39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1</w:t>
            </w:r>
            <w:r w:rsidR="009236D6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 w:hint="eastAsia"/>
                <w:b/>
                <w:i/>
                <w:color w:val="5F497A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25A" w:rsidRDefault="0023625A" w:rsidP="00DE44B6">
      <w:r>
        <w:separator/>
      </w:r>
    </w:p>
  </w:footnote>
  <w:footnote w:type="continuationSeparator" w:id="1">
    <w:p w:rsidR="0023625A" w:rsidRDefault="0023625A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77BE"/>
    <w:rsid w:val="00036A98"/>
    <w:rsid w:val="00073E39"/>
    <w:rsid w:val="001377BE"/>
    <w:rsid w:val="0014434F"/>
    <w:rsid w:val="0023625A"/>
    <w:rsid w:val="002929F9"/>
    <w:rsid w:val="0037471B"/>
    <w:rsid w:val="004036F6"/>
    <w:rsid w:val="0040591C"/>
    <w:rsid w:val="004E0432"/>
    <w:rsid w:val="005429C7"/>
    <w:rsid w:val="00567715"/>
    <w:rsid w:val="006F45CF"/>
    <w:rsid w:val="0072571B"/>
    <w:rsid w:val="00874A8A"/>
    <w:rsid w:val="009236D6"/>
    <w:rsid w:val="00B2699F"/>
    <w:rsid w:val="00DA0C05"/>
    <w:rsid w:val="00DE44B6"/>
    <w:rsid w:val="00E54672"/>
    <w:rsid w:val="00E5580D"/>
    <w:rsid w:val="00EB5211"/>
    <w:rsid w:val="00EE19FD"/>
    <w:rsid w:val="00F9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  <w:style w:type="table" w:styleId="a7">
    <w:name w:val="Table Grid"/>
    <w:basedOn w:val="a1"/>
    <w:uiPriority w:val="59"/>
    <w:rsid w:val="00EE19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Tally&#36719;&#20214;&#39033;&#30446;&#25991;&#20070;\github\TALLY\Documents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28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2019-11-23T11:23:00Z</dcterms:created>
  <dcterms:modified xsi:type="dcterms:W3CDTF">2019-11-23T11:51:00Z</dcterms:modified>
</cp:coreProperties>
</file>