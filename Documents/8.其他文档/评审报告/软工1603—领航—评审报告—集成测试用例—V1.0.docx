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90" w:rsidRDefault="003A06C6">
      <w:pPr>
        <w:pStyle w:val="1"/>
        <w:jc w:val="center"/>
      </w:pPr>
      <w:r>
        <w:rPr>
          <w:rFonts w:hint="eastAsia"/>
        </w:rPr>
        <w:t>Tally</w:t>
      </w:r>
      <w:r>
        <w:rPr>
          <w:rFonts w:hint="eastAsia"/>
        </w:rPr>
        <w:t>记账软件系统</w:t>
      </w:r>
    </w:p>
    <w:p w:rsidR="006C4890" w:rsidRDefault="004F79D8">
      <w:pPr>
        <w:pStyle w:val="1"/>
        <w:jc w:val="center"/>
      </w:pPr>
      <w:r>
        <w:rPr>
          <w:rFonts w:hint="eastAsia"/>
        </w:rPr>
        <w:t>集成</w:t>
      </w:r>
      <w:r w:rsidR="003A06C6">
        <w:rPr>
          <w:rFonts w:hint="eastAsia"/>
        </w:rPr>
        <w:t>测试用例</w:t>
      </w:r>
      <w:r w:rsidR="00207000">
        <w:rPr>
          <w:rFonts w:hint="eastAsia"/>
        </w:rPr>
        <w:t>v1</w:t>
      </w:r>
      <w:bookmarkStart w:id="0" w:name="_GoBack"/>
      <w:bookmarkEnd w:id="0"/>
      <w:r w:rsidR="003A06C6">
        <w:rPr>
          <w:rFonts w:hint="eastAsia"/>
        </w:rPr>
        <w:t>.0</w:t>
      </w:r>
      <w:r w:rsidR="003A06C6">
        <w:rPr>
          <w:rFonts w:hint="eastAsia"/>
        </w:rPr>
        <w:t>评审报告</w:t>
      </w:r>
    </w:p>
    <w:p w:rsidR="006C4890" w:rsidRDefault="006C4890">
      <w:pPr>
        <w:rPr>
          <w:rFonts w:ascii="微软雅黑" w:eastAsia="微软雅黑" w:hAnsi="微软雅黑" w:cs="微软雅黑"/>
          <w:sz w:val="28"/>
          <w:szCs w:val="28"/>
        </w:rPr>
      </w:pPr>
    </w:p>
    <w:p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团队名称：领航</w:t>
      </w:r>
    </w:p>
    <w:p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当前版本：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v1</w:t>
      </w:r>
      <w:r>
        <w:rPr>
          <w:rFonts w:ascii="微软雅黑" w:eastAsia="微软雅黑" w:hAnsi="微软雅黑" w:cs="微软雅黑" w:hint="eastAsia"/>
          <w:sz w:val="28"/>
          <w:szCs w:val="28"/>
        </w:rPr>
        <w:t>.0</w:t>
      </w:r>
    </w:p>
    <w:p w:rsidR="006C4890" w:rsidRDefault="002B28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检查人：游璐颖</w:t>
      </w:r>
    </w:p>
    <w:p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检查日期：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2019/11/16</w:t>
      </w:r>
    </w:p>
    <w:p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评审种类：定期评审</w:t>
      </w:r>
    </w:p>
    <w:p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提交内容：《Tally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集成</w:t>
      </w:r>
      <w:r>
        <w:rPr>
          <w:rFonts w:ascii="微软雅黑" w:eastAsia="微软雅黑" w:hAnsi="微软雅黑" w:cs="微软雅黑" w:hint="eastAsia"/>
          <w:sz w:val="28"/>
          <w:szCs w:val="28"/>
        </w:rPr>
        <w:t>测试用例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v1</w:t>
      </w:r>
      <w:r>
        <w:rPr>
          <w:rFonts w:ascii="微软雅黑" w:eastAsia="微软雅黑" w:hAnsi="微软雅黑" w:cs="微软雅黑" w:hint="eastAsia"/>
          <w:sz w:val="28"/>
          <w:szCs w:val="28"/>
        </w:rPr>
        <w:t>.0》</w:t>
      </w:r>
    </w:p>
    <w:p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评审项与结论</w:t>
      </w:r>
    </w:p>
    <w:p w:rsidR="006C4890" w:rsidRDefault="003A06C6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 w:rsidR="007A69E1"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 w:rsidR="00066981">
        <w:rPr>
          <w:rFonts w:ascii="微软雅黑" w:eastAsia="微软雅黑" w:hAnsi="微软雅黑" w:cs="微软雅黑" w:hint="eastAsia"/>
          <w:sz w:val="28"/>
          <w:szCs w:val="28"/>
        </w:rPr>
        <w:t>JCCS-3-</w:t>
      </w:r>
      <w:r w:rsidR="007A69E1">
        <w:rPr>
          <w:rFonts w:ascii="微软雅黑" w:eastAsia="微软雅黑" w:hAnsi="微软雅黑" w:cs="微软雅黑" w:hint="eastAsia"/>
          <w:sz w:val="28"/>
          <w:szCs w:val="28"/>
        </w:rPr>
        <w:t>ZCDL-SXTJ</w:t>
      </w:r>
      <w:r w:rsidR="00CE7E86">
        <w:rPr>
          <w:rFonts w:ascii="微软雅黑" w:eastAsia="微软雅黑" w:hAnsi="微软雅黑" w:cs="微软雅黑" w:hint="eastAsia"/>
          <w:sz w:val="28"/>
          <w:szCs w:val="28"/>
        </w:rPr>
        <w:t>-2</w:t>
      </w:r>
    </w:p>
    <w:p w:rsidR="006C4890" w:rsidRDefault="00CE7E86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</w:t>
      </w:r>
      <w:r w:rsidR="00CF0ACA">
        <w:rPr>
          <w:rFonts w:ascii="微软雅黑" w:eastAsia="微软雅黑" w:hAnsi="微软雅黑" w:cs="微软雅黑" w:hint="eastAsia"/>
          <w:sz w:val="28"/>
          <w:szCs w:val="28"/>
        </w:rPr>
        <w:t>执行动作错误</w:t>
      </w:r>
    </w:p>
    <w:p w:rsidR="006C4890" w:rsidRDefault="00CF0ACA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问题和对策：在数据统计页面不可记录月支出，仅提供修改预算，查看年、月、日收支图表。</w:t>
      </w:r>
    </w:p>
    <w:p w:rsidR="006C4890" w:rsidRDefault="005E13E5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 w:rsidR="008577D1"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 w:rsidR="00066981">
        <w:rPr>
          <w:rFonts w:ascii="微软雅黑" w:eastAsia="微软雅黑" w:hAnsi="微软雅黑" w:cs="微软雅黑" w:hint="eastAsia"/>
          <w:sz w:val="28"/>
          <w:szCs w:val="28"/>
        </w:rPr>
        <w:t>JCCS-3-</w:t>
      </w:r>
      <w:r w:rsidR="008577D1">
        <w:rPr>
          <w:rFonts w:ascii="微软雅黑" w:eastAsia="微软雅黑" w:hAnsi="微软雅黑" w:cs="微软雅黑" w:hint="eastAsia"/>
          <w:sz w:val="28"/>
          <w:szCs w:val="28"/>
        </w:rPr>
        <w:t>JCJZ-SZTJ-4</w:t>
      </w:r>
    </w:p>
    <w:p w:rsidR="006C4890" w:rsidRDefault="008577D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</w:t>
      </w:r>
      <w:r w:rsidR="002A5488">
        <w:rPr>
          <w:rFonts w:ascii="微软雅黑" w:eastAsia="微软雅黑" w:hAnsi="微软雅黑" w:cs="微软雅黑" w:hint="eastAsia"/>
          <w:sz w:val="28"/>
          <w:szCs w:val="28"/>
        </w:rPr>
        <w:t>执行动作错误</w:t>
      </w:r>
    </w:p>
    <w:p w:rsidR="006C4890" w:rsidRDefault="002A5488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问题和对策：预算金额应该是可以大于当月支出的</w:t>
      </w:r>
      <w:r w:rsidR="004065E2">
        <w:rPr>
          <w:rFonts w:ascii="微软雅黑" w:eastAsia="微软雅黑" w:hAnsi="微软雅黑" w:cs="微软雅黑" w:hint="eastAsia"/>
          <w:sz w:val="28"/>
          <w:szCs w:val="28"/>
        </w:rPr>
        <w:t>，如果大于时，页面内部应当出现赤字提醒</w:t>
      </w:r>
      <w:r w:rsidR="00363EF4">
        <w:rPr>
          <w:rFonts w:ascii="微软雅黑" w:eastAsia="微软雅黑" w:hAnsi="微软雅黑" w:cs="微软雅黑" w:hint="eastAsia"/>
          <w:sz w:val="28"/>
          <w:szCs w:val="28"/>
        </w:rPr>
        <w:t>。</w:t>
      </w:r>
      <w:r w:rsidR="003B6EE0">
        <w:rPr>
          <w:rFonts w:ascii="微软雅黑" w:eastAsia="微软雅黑" w:hAnsi="微软雅黑" w:cs="微软雅黑" w:hint="eastAsia"/>
          <w:sz w:val="28"/>
          <w:szCs w:val="28"/>
        </w:rPr>
        <w:t>在这之后集成测试用例应当做相应的修改。</w:t>
      </w:r>
    </w:p>
    <w:p w:rsidR="00066981" w:rsidRDefault="00066981" w:rsidP="00066981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3）要素：</w:t>
      </w:r>
      <w:r w:rsidR="006462A6">
        <w:rPr>
          <w:rFonts w:ascii="微软雅黑" w:eastAsia="微软雅黑" w:hAnsi="微软雅黑" w:cs="微软雅黑" w:hint="eastAsia"/>
          <w:sz w:val="28"/>
          <w:szCs w:val="28"/>
        </w:rPr>
        <w:t>JCCS-2-ZCDL-SXTJ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-3</w:t>
      </w:r>
    </w:p>
    <w:p w:rsidR="00066981" w:rsidRDefault="00066981" w:rsidP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评审结果：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预期结果不完全</w:t>
      </w:r>
    </w:p>
    <w:p w:rsidR="00066981" w:rsidRDefault="00066981" w:rsidP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修改预算金额后，收支统计页面的相应数据应当</w:t>
      </w:r>
      <w:r w:rsidR="00E247A4">
        <w:rPr>
          <w:rFonts w:ascii="微软雅黑" w:eastAsia="微软雅黑" w:hAnsi="微软雅黑" w:cs="微软雅黑" w:hint="eastAsia"/>
          <w:sz w:val="28"/>
          <w:szCs w:val="28"/>
        </w:rPr>
        <w:t>作出相应修改，除图表外，还包括结余金额的变动。</w:t>
      </w:r>
    </w:p>
    <w:p w:rsidR="00066981" w:rsidRPr="00066981" w:rsidRDefault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</w:t>
      </w:r>
    </w:p>
    <w:p w:rsidR="006C4890" w:rsidRDefault="00F866FE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除了部分执行动作错误外，用例测试较完善，仅需做适当修改即可。</w:t>
      </w:r>
    </w:p>
    <w:sectPr w:rsidR="006C4890" w:rsidSect="00760B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60B" w:rsidRDefault="004D360B">
      <w:r>
        <w:separator/>
      </w:r>
    </w:p>
  </w:endnote>
  <w:endnote w:type="continuationSeparator" w:id="1">
    <w:p w:rsidR="004D360B" w:rsidRDefault="004D3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6C4890" w:rsidRDefault="003A06C6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4F79D8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4F79D8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760B93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6C4890" w:rsidRDefault="006C489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60B" w:rsidRDefault="004D360B">
      <w:r>
        <w:separator/>
      </w:r>
    </w:p>
  </w:footnote>
  <w:footnote w:type="continuationSeparator" w:id="1">
    <w:p w:rsidR="004D360B" w:rsidRDefault="004D3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890" w:rsidRDefault="006C4890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</w:p>
  <w:p w:rsidR="006C4890" w:rsidRDefault="003A06C6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  <w:r>
      <w:rPr>
        <w:rFonts w:ascii="Tahoma" w:eastAsia="幼圆" w:hAnsi="Tahoma" w:cs="Tahoma"/>
        <w:b/>
        <w:i/>
        <w:color w:val="5F497A" w:themeColor="accent4" w:themeShade="BF"/>
      </w:rPr>
      <w:t>TALLY</w:t>
    </w:r>
    <w:r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7720CD"/>
    <w:multiLevelType w:val="singleLevel"/>
    <w:tmpl w:val="BE7720CD"/>
    <w:lvl w:ilvl="0">
      <w:start w:val="4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5FF30B35"/>
    <w:multiLevelType w:val="singleLevel"/>
    <w:tmpl w:val="5FF30B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BBC035A"/>
    <w:rsid w:val="00036A98"/>
    <w:rsid w:val="00066981"/>
    <w:rsid w:val="0014434F"/>
    <w:rsid w:val="00207000"/>
    <w:rsid w:val="002929F9"/>
    <w:rsid w:val="002A5488"/>
    <w:rsid w:val="002B2825"/>
    <w:rsid w:val="00363EF4"/>
    <w:rsid w:val="0037471B"/>
    <w:rsid w:val="003A06C6"/>
    <w:rsid w:val="003B6EE0"/>
    <w:rsid w:val="0040591C"/>
    <w:rsid w:val="004065E2"/>
    <w:rsid w:val="004D360B"/>
    <w:rsid w:val="004E0432"/>
    <w:rsid w:val="004F79D8"/>
    <w:rsid w:val="00567715"/>
    <w:rsid w:val="005E13E5"/>
    <w:rsid w:val="00637BBA"/>
    <w:rsid w:val="006462A6"/>
    <w:rsid w:val="006C4890"/>
    <w:rsid w:val="006F45CF"/>
    <w:rsid w:val="0072571B"/>
    <w:rsid w:val="00760B93"/>
    <w:rsid w:val="007A69E1"/>
    <w:rsid w:val="008577D1"/>
    <w:rsid w:val="009E33E9"/>
    <w:rsid w:val="00B2699F"/>
    <w:rsid w:val="00CE7E86"/>
    <w:rsid w:val="00CF0ACA"/>
    <w:rsid w:val="00DA0C05"/>
    <w:rsid w:val="00DE44B6"/>
    <w:rsid w:val="00E247A4"/>
    <w:rsid w:val="00E54672"/>
    <w:rsid w:val="00E5580D"/>
    <w:rsid w:val="00EB5211"/>
    <w:rsid w:val="00F866FE"/>
    <w:rsid w:val="00F932D8"/>
    <w:rsid w:val="10896788"/>
    <w:rsid w:val="24CD7A80"/>
    <w:rsid w:val="3388572F"/>
    <w:rsid w:val="3FCB3FC9"/>
    <w:rsid w:val="5BBC035A"/>
    <w:rsid w:val="5D232D7B"/>
    <w:rsid w:val="65E73CE5"/>
    <w:rsid w:val="7C503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760B9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60B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6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6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760B9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60B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60B93"/>
    <w:rPr>
      <w:sz w:val="18"/>
      <w:szCs w:val="18"/>
    </w:rPr>
  </w:style>
  <w:style w:type="paragraph" w:styleId="a6">
    <w:name w:val="List Paragraph"/>
    <w:basedOn w:val="a"/>
    <w:uiPriority w:val="34"/>
    <w:qFormat/>
    <w:rsid w:val="00760B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16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峰峰封</dc:creator>
  <cp:lastModifiedBy>Acer</cp:lastModifiedBy>
  <cp:revision>17</cp:revision>
  <dcterms:created xsi:type="dcterms:W3CDTF">2019-11-12T15:22:00Z</dcterms:created>
  <dcterms:modified xsi:type="dcterms:W3CDTF">2019-11-20T14:05:00Z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