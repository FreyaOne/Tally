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C9" w:rsidRDefault="006709BD">
      <w:pPr>
        <w:pStyle w:val="1"/>
        <w:jc w:val="center"/>
      </w:pPr>
      <w:r>
        <w:rPr>
          <w:rFonts w:hint="eastAsia"/>
        </w:rPr>
        <w:t>Tally</w:t>
      </w:r>
      <w:r>
        <w:rPr>
          <w:rFonts w:hint="eastAsia"/>
        </w:rPr>
        <w:t>记账软件系统</w:t>
      </w:r>
    </w:p>
    <w:p w:rsidR="00B96CC9" w:rsidRDefault="006709BD">
      <w:pPr>
        <w:pStyle w:val="1"/>
        <w:jc w:val="center"/>
      </w:pPr>
      <w:r>
        <w:rPr>
          <w:rFonts w:hint="eastAsia"/>
        </w:rPr>
        <w:t>功能测试用例</w:t>
      </w:r>
      <w:r>
        <w:rPr>
          <w:rFonts w:hint="eastAsia"/>
        </w:rPr>
        <w:t>v2.0</w:t>
      </w:r>
      <w:r>
        <w:rPr>
          <w:rFonts w:hint="eastAsia"/>
        </w:rPr>
        <w:t>评审报告</w:t>
      </w:r>
    </w:p>
    <w:p w:rsidR="00B96CC9" w:rsidRDefault="00B96CC9">
      <w:pPr>
        <w:rPr>
          <w:rFonts w:ascii="微软雅黑" w:eastAsia="微软雅黑" w:hAnsi="微软雅黑" w:cs="微软雅黑"/>
          <w:sz w:val="28"/>
          <w:szCs w:val="28"/>
        </w:rPr>
      </w:pPr>
    </w:p>
    <w:p w:rsidR="00B96CC9" w:rsidRDefault="006709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团队名称：领航</w:t>
      </w:r>
    </w:p>
    <w:p w:rsidR="00B96CC9" w:rsidRDefault="006709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当前版本：</w:t>
      </w:r>
      <w:r>
        <w:rPr>
          <w:rFonts w:ascii="微软雅黑" w:eastAsia="微软雅黑" w:hAnsi="微软雅黑" w:cs="微软雅黑" w:hint="eastAsia"/>
          <w:sz w:val="28"/>
          <w:szCs w:val="28"/>
        </w:rPr>
        <w:t>v2.0</w:t>
      </w:r>
    </w:p>
    <w:p w:rsidR="00B96CC9" w:rsidRDefault="006709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检查人：徐月</w:t>
      </w:r>
    </w:p>
    <w:p w:rsidR="00B96CC9" w:rsidRDefault="006709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检查日期：</w:t>
      </w:r>
      <w:r>
        <w:rPr>
          <w:rFonts w:ascii="微软雅黑" w:eastAsia="微软雅黑" w:hAnsi="微软雅黑" w:cs="微软雅黑" w:hint="eastAsia"/>
          <w:sz w:val="28"/>
          <w:szCs w:val="28"/>
        </w:rPr>
        <w:t>2019/11/13</w:t>
      </w:r>
    </w:p>
    <w:p w:rsidR="00B96CC9" w:rsidRDefault="006709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评审种类：定期评审</w:t>
      </w:r>
    </w:p>
    <w:p w:rsidR="00B96CC9" w:rsidRDefault="006709BD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提交内容：《</w:t>
      </w:r>
      <w:r>
        <w:rPr>
          <w:rFonts w:ascii="微软雅黑" w:eastAsia="微软雅黑" w:hAnsi="微软雅黑" w:cs="微软雅黑" w:hint="eastAsia"/>
          <w:sz w:val="28"/>
          <w:szCs w:val="28"/>
        </w:rPr>
        <w:t>Tally</w:t>
      </w:r>
      <w:r>
        <w:rPr>
          <w:rFonts w:ascii="微软雅黑" w:eastAsia="微软雅黑" w:hAnsi="微软雅黑" w:cs="微软雅黑" w:hint="eastAsia"/>
          <w:sz w:val="28"/>
          <w:szCs w:val="28"/>
        </w:rPr>
        <w:t>功能测试用例</w:t>
      </w:r>
      <w:r>
        <w:rPr>
          <w:rFonts w:ascii="微软雅黑" w:eastAsia="微软雅黑" w:hAnsi="微软雅黑" w:cs="微软雅黑" w:hint="eastAsia"/>
          <w:sz w:val="28"/>
          <w:szCs w:val="28"/>
        </w:rPr>
        <w:t>v2.0</w:t>
      </w:r>
      <w:r>
        <w:rPr>
          <w:rFonts w:ascii="微软雅黑" w:eastAsia="微软雅黑" w:hAnsi="微软雅黑" w:cs="微软雅黑" w:hint="eastAsia"/>
          <w:sz w:val="28"/>
          <w:szCs w:val="28"/>
        </w:rPr>
        <w:t>》</w:t>
      </w:r>
    </w:p>
    <w:p w:rsidR="00B96CC9" w:rsidRDefault="006709BD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评审项与结论</w:t>
      </w:r>
    </w:p>
    <w:p w:rsidR="00B96CC9" w:rsidRDefault="006709B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）要素：业务逻辑</w:t>
      </w:r>
    </w:p>
    <w:p w:rsidR="00B96CC9" w:rsidRDefault="006709BD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评审结果：业务逻辑不正确</w:t>
      </w:r>
    </w:p>
    <w:p w:rsidR="00B96CC9" w:rsidRDefault="006709BD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问题和对策：业务逻辑是指一个实体单元为了向另一个实体单元提供服务，应该具备的规则和流程，而本文档的业务逻辑不规范，例如，在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LH-ZCDL-YHDL-2 </w:t>
      </w:r>
      <w:r>
        <w:rPr>
          <w:rFonts w:ascii="微软雅黑" w:eastAsia="微软雅黑" w:hAnsi="微软雅黑" w:cs="微软雅黑" w:hint="eastAsia"/>
          <w:sz w:val="28"/>
          <w:szCs w:val="28"/>
        </w:rPr>
        <w:t>用了疑问句的形式而没有追溯具体的流程。</w:t>
      </w:r>
    </w:p>
    <w:p w:rsidR="00B96CC9" w:rsidRDefault="006709B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）要素：测试用例编号问题</w:t>
      </w:r>
    </w:p>
    <w:p w:rsidR="00B96CC9" w:rsidRDefault="006709BD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评审结果：编号只是针对整个功能的编号而不是针对测试用例的编号</w:t>
      </w:r>
    </w:p>
    <w:p w:rsidR="00B96CC9" w:rsidRDefault="006709BD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问题和对策：同</w:t>
      </w:r>
      <w:r>
        <w:rPr>
          <w:rFonts w:ascii="微软雅黑" w:eastAsia="微软雅黑" w:hAnsi="微软雅黑" w:cs="微软雅黑" w:hint="eastAsia"/>
          <w:sz w:val="28"/>
          <w:szCs w:val="28"/>
        </w:rPr>
        <w:t>v1.0</w:t>
      </w:r>
      <w:r>
        <w:rPr>
          <w:rFonts w:ascii="微软雅黑" w:eastAsia="微软雅黑" w:hAnsi="微软雅黑" w:cs="微软雅黑" w:hint="eastAsia"/>
          <w:sz w:val="28"/>
          <w:szCs w:val="28"/>
        </w:rPr>
        <w:t>的审查报告，每一个模块的步骤与具体的测试用例概念模糊不能区分，建议每个测试用例有自己的编号且明确步骤与用例的概念。</w:t>
      </w:r>
    </w:p>
    <w:p w:rsidR="00B96CC9" w:rsidRDefault="006709B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）要素：</w:t>
      </w:r>
      <w:r>
        <w:rPr>
          <w:rFonts w:ascii="微软雅黑" w:eastAsia="微软雅黑" w:hAnsi="微软雅黑" w:cs="微软雅黑" w:hint="eastAsia"/>
          <w:sz w:val="28"/>
          <w:szCs w:val="28"/>
        </w:rPr>
        <w:t>LH-JCJZ-TJZD-1</w:t>
      </w:r>
    </w:p>
    <w:p w:rsidR="00B96CC9" w:rsidRDefault="006709BD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评审结果：测试用例不完全，覆盖面不足</w:t>
      </w:r>
    </w:p>
    <w:p w:rsidR="00B96CC9" w:rsidRDefault="006709BD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例如，对于输入金额，只考虑了金额是否输入，没有考虑输入的上限问题，输入多少位的时候数据会溢出，是否有数据库溢出保护措施，系统会给出什么反应，边界值怎么进行测试等；再如，对于备注，是否有限制输入字符数，是否会溢出等等，建议针</w:t>
      </w:r>
      <w:r>
        <w:rPr>
          <w:rFonts w:ascii="微软雅黑" w:eastAsia="微软雅黑" w:hAnsi="微软雅黑" w:cs="微软雅黑" w:hint="eastAsia"/>
          <w:sz w:val="28"/>
          <w:szCs w:val="28"/>
        </w:rPr>
        <w:t>对边界值，无效等价类等相应添加。同理增删改查操作中都应加上相应测试用例。</w:t>
      </w:r>
    </w:p>
    <w:p w:rsidR="00B96CC9" w:rsidRDefault="006709BD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要素：</w:t>
      </w:r>
      <w:r>
        <w:rPr>
          <w:rFonts w:ascii="微软雅黑" w:eastAsia="微软雅黑" w:hAnsi="微软雅黑" w:cs="微软雅黑" w:hint="eastAsia"/>
          <w:sz w:val="28"/>
          <w:szCs w:val="28"/>
        </w:rPr>
        <w:t>LH-JCJZ-CZZD-1</w:t>
      </w:r>
    </w:p>
    <w:p w:rsidR="00B96CC9" w:rsidRDefault="006709BD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评审结果：测试用例不完全</w:t>
      </w:r>
    </w:p>
    <w:p w:rsidR="00B96CC9" w:rsidRDefault="006709BD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问题和对策：对于日期搜索，添加关于选择未来的日期会出现什么结果的测试用例。</w:t>
      </w:r>
    </w:p>
    <w:p w:rsidR="00B96CC9" w:rsidRDefault="006709BD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要素：前提条件</w:t>
      </w:r>
    </w:p>
    <w:p w:rsidR="00B96CC9" w:rsidRDefault="006709BD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评审结果：关于是否联网的问题</w:t>
      </w:r>
    </w:p>
    <w:p w:rsidR="00B96CC9" w:rsidRDefault="006709BD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问题和对策：此软件的部分功能不需要联网，对于此功能应修改前提条件。</w:t>
      </w:r>
    </w:p>
    <w:p w:rsidR="00B96CC9" w:rsidRDefault="006709BD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总结：</w:t>
      </w:r>
    </w:p>
    <w:p w:rsidR="00B96CC9" w:rsidRDefault="006709B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与</w:t>
      </w:r>
      <w:r>
        <w:rPr>
          <w:rFonts w:ascii="微软雅黑" w:eastAsia="微软雅黑" w:hAnsi="微软雅黑" w:cs="微软雅黑" w:hint="eastAsia"/>
          <w:sz w:val="28"/>
          <w:szCs w:val="28"/>
        </w:rPr>
        <w:t>v1.0</w:t>
      </w:r>
      <w:r>
        <w:rPr>
          <w:rFonts w:ascii="微软雅黑" w:eastAsia="微软雅黑" w:hAnsi="微软雅黑" w:cs="微软雅黑" w:hint="eastAsia"/>
          <w:sz w:val="28"/>
          <w:szCs w:val="28"/>
        </w:rPr>
        <w:t>相比有改动，对于一些具体的概念不清晰，对于一些测试用例不够完善，望完善。</w:t>
      </w:r>
      <w:bookmarkStart w:id="0" w:name="_GoBack"/>
      <w:bookmarkEnd w:id="0"/>
    </w:p>
    <w:sectPr w:rsidR="00B96CC9" w:rsidSect="00B96CC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9BD" w:rsidRDefault="006709BD" w:rsidP="00B96CC9">
      <w:r>
        <w:separator/>
      </w:r>
    </w:p>
  </w:endnote>
  <w:endnote w:type="continuationSeparator" w:id="1">
    <w:p w:rsidR="006709BD" w:rsidRDefault="006709BD" w:rsidP="00B96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B96CC9" w:rsidRDefault="006709BD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B96CC9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B96CC9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FF4D60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B96CC9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B96CC9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B96CC9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FF4D60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B96CC9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B96CC9" w:rsidRDefault="00B96CC9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9BD" w:rsidRDefault="006709BD" w:rsidP="00B96CC9">
      <w:r>
        <w:separator/>
      </w:r>
    </w:p>
  </w:footnote>
  <w:footnote w:type="continuationSeparator" w:id="1">
    <w:p w:rsidR="006709BD" w:rsidRDefault="006709BD" w:rsidP="00B96C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CC9" w:rsidRDefault="00B96CC9">
    <w:pPr>
      <w:pStyle w:val="a5"/>
      <w:rPr>
        <w:rFonts w:ascii="Tahoma" w:eastAsia="幼圆" w:hAnsi="Tahoma" w:cs="Tahoma"/>
        <w:b/>
        <w:i/>
        <w:color w:val="5F497A" w:themeColor="accent4" w:themeShade="BF"/>
      </w:rPr>
    </w:pPr>
  </w:p>
  <w:p w:rsidR="00B96CC9" w:rsidRDefault="006709BD">
    <w:pPr>
      <w:pStyle w:val="a5"/>
      <w:rPr>
        <w:rFonts w:ascii="Tahoma" w:eastAsia="幼圆" w:hAnsi="Tahoma" w:cs="Tahoma"/>
        <w:b/>
        <w:i/>
        <w:color w:val="5F497A" w:themeColor="accent4" w:themeShade="BF"/>
      </w:rPr>
    </w:pPr>
    <w:r>
      <w:rPr>
        <w:rFonts w:ascii="Tahoma" w:eastAsia="幼圆" w:hAnsi="Tahoma" w:cs="Tahoma"/>
        <w:b/>
        <w:i/>
        <w:color w:val="5F497A" w:themeColor="accent4" w:themeShade="BF"/>
      </w:rPr>
      <w:t>TALLY</w:t>
    </w:r>
    <w:r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7720CD"/>
    <w:multiLevelType w:val="singleLevel"/>
    <w:tmpl w:val="BE7720CD"/>
    <w:lvl w:ilvl="0">
      <w:start w:val="4"/>
      <w:numFmt w:val="decimal"/>
      <w:suff w:val="nothing"/>
      <w:lvlText w:val="%1）"/>
      <w:lvlJc w:val="left"/>
      <w:pPr>
        <w:ind w:left="420" w:firstLine="0"/>
      </w:pPr>
    </w:lvl>
  </w:abstractNum>
  <w:abstractNum w:abstractNumId="1">
    <w:nsid w:val="5FF30B35"/>
    <w:multiLevelType w:val="singleLevel"/>
    <w:tmpl w:val="5FF30B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BBC035A"/>
    <w:rsid w:val="00036A98"/>
    <w:rsid w:val="0014434F"/>
    <w:rsid w:val="002929F9"/>
    <w:rsid w:val="0037471B"/>
    <w:rsid w:val="0040591C"/>
    <w:rsid w:val="004E0432"/>
    <w:rsid w:val="00567715"/>
    <w:rsid w:val="006709BD"/>
    <w:rsid w:val="006F45CF"/>
    <w:rsid w:val="0072571B"/>
    <w:rsid w:val="00B2699F"/>
    <w:rsid w:val="00B96CC9"/>
    <w:rsid w:val="00DA0C05"/>
    <w:rsid w:val="00DE44B6"/>
    <w:rsid w:val="00E54672"/>
    <w:rsid w:val="00E5580D"/>
    <w:rsid w:val="00EB5211"/>
    <w:rsid w:val="00F932D8"/>
    <w:rsid w:val="00FF4D60"/>
    <w:rsid w:val="10896788"/>
    <w:rsid w:val="24CD7A80"/>
    <w:rsid w:val="3388572F"/>
    <w:rsid w:val="3FCB3FC9"/>
    <w:rsid w:val="5BBC035A"/>
    <w:rsid w:val="65E73CE5"/>
    <w:rsid w:val="7C503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96CC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B96C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96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96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B96CC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96C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96CC9"/>
    <w:rPr>
      <w:sz w:val="18"/>
      <w:szCs w:val="18"/>
    </w:rPr>
  </w:style>
  <w:style w:type="paragraph" w:styleId="a6">
    <w:name w:val="List Paragraph"/>
    <w:basedOn w:val="a"/>
    <w:uiPriority w:val="34"/>
    <w:qFormat/>
    <w:rsid w:val="00B96C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39033;&#30446;&#32508;&#21512;&#23454;&#36341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14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峰峰封</dc:creator>
  <cp:lastModifiedBy>Acer</cp:lastModifiedBy>
  <cp:revision>4</cp:revision>
  <dcterms:created xsi:type="dcterms:W3CDTF">2019-11-12T15:22:00Z</dcterms:created>
  <dcterms:modified xsi:type="dcterms:W3CDTF">2019-11-26T11:13:00Z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