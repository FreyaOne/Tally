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D068F0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D068F0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D068F0" w:rsidRDefault="00BE7BE7" w:rsidP="009B6F4D">
      <w:pPr>
        <w:ind w:firstLineChars="50" w:firstLine="360"/>
        <w:rPr>
          <w:rFonts w:asciiTheme="minorEastAsia" w:hAnsiTheme="minorEastAsia"/>
          <w:sz w:val="72"/>
          <w:szCs w:val="72"/>
        </w:rPr>
      </w:pPr>
      <w:r w:rsidRPr="00D068F0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D068F0">
        <w:rPr>
          <w:rFonts w:asciiTheme="minorEastAsia" w:hAnsiTheme="minorEastAsia" w:hint="eastAsia"/>
          <w:sz w:val="72"/>
          <w:szCs w:val="72"/>
        </w:rPr>
        <w:t>评审报告</w:t>
      </w:r>
    </w:p>
    <w:p w:rsidR="009B6F4D" w:rsidRDefault="009B6F4D" w:rsidP="009B6F4D">
      <w:pPr>
        <w:rPr>
          <w:rFonts w:asciiTheme="minorEastAsia" w:hAnsiTheme="minorEastAsia" w:hint="eastAsia"/>
          <w:sz w:val="32"/>
          <w:szCs w:val="32"/>
        </w:rPr>
      </w:pPr>
    </w:p>
    <w:p w:rsidR="009B6F4D" w:rsidRPr="00327B07" w:rsidRDefault="009B6F4D" w:rsidP="009B6F4D">
      <w:pPr>
        <w:rPr>
          <w:rFonts w:asciiTheme="minorEastAsia" w:hAnsiTheme="minorEastAsia"/>
          <w:sz w:val="32"/>
          <w:szCs w:val="32"/>
        </w:rPr>
      </w:pPr>
      <w:r w:rsidRPr="00327B07">
        <w:rPr>
          <w:rFonts w:asciiTheme="minorEastAsia" w:hAnsiTheme="minorEastAsia"/>
          <w:sz w:val="32"/>
          <w:szCs w:val="32"/>
        </w:rPr>
        <w:t>检查人</w:t>
      </w:r>
      <w:r w:rsidRPr="00327B07">
        <w:rPr>
          <w:rFonts w:asciiTheme="minorEastAsia" w:hAnsiTheme="minorEastAsia" w:hint="eastAsia"/>
          <w:sz w:val="32"/>
          <w:szCs w:val="32"/>
        </w:rPr>
        <w:t>：</w:t>
      </w:r>
      <w:r w:rsidRPr="00327B07">
        <w:rPr>
          <w:rFonts w:asciiTheme="minorEastAsia" w:hAnsiTheme="minorEastAsia"/>
          <w:sz w:val="32"/>
          <w:szCs w:val="32"/>
        </w:rPr>
        <w:t>高金晖</w:t>
      </w:r>
    </w:p>
    <w:p w:rsidR="00BE7BE7" w:rsidRPr="009B6F4D" w:rsidRDefault="009B6F4D" w:rsidP="006F45CF">
      <w:pPr>
        <w:rPr>
          <w:rFonts w:asciiTheme="minorEastAsia" w:hAnsiTheme="minorEastAsia"/>
          <w:sz w:val="32"/>
          <w:szCs w:val="32"/>
        </w:rPr>
      </w:pPr>
      <w:r w:rsidRPr="00327B07">
        <w:rPr>
          <w:rFonts w:asciiTheme="minorEastAsia" w:hAnsiTheme="minorEastAsia" w:hint="eastAsia"/>
          <w:sz w:val="32"/>
          <w:szCs w:val="32"/>
        </w:rPr>
        <w:t>检查时间：2019年11月</w:t>
      </w:r>
      <w:r>
        <w:rPr>
          <w:rFonts w:asciiTheme="minorEastAsia" w:hAnsiTheme="minorEastAsia" w:hint="eastAsia"/>
          <w:sz w:val="32"/>
          <w:szCs w:val="32"/>
        </w:rPr>
        <w:t>16</w:t>
      </w:r>
      <w:r w:rsidRPr="00327B07">
        <w:rPr>
          <w:rFonts w:asciiTheme="minorEastAsia" w:hAnsiTheme="minorEastAsia" w:hint="eastAsia"/>
          <w:sz w:val="32"/>
          <w:szCs w:val="32"/>
        </w:rPr>
        <w:t>日</w:t>
      </w: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="003D7A1D">
        <w:rPr>
          <w:sz w:val="24"/>
          <w:szCs w:val="24"/>
        </w:rPr>
        <w:t>3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DE3DEC" w:rsidRPr="005C7FF6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DE3DEC" w:rsidRPr="005C7FF6">
        <w:rPr>
          <w:rFonts w:hint="eastAsia"/>
          <w:sz w:val="24"/>
          <w:szCs w:val="24"/>
        </w:rPr>
        <w:t>测试内容中正确结果显示“如上输出结果”略有显得不正式。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3D7A1D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和前两个版本相比内容大幅度增加，同时更加注重细节，没有了之前文东内容重复出现却结果不一的错误，如果能想办法将“如上输出结果”换成别的或许会更好。</w:t>
      </w:r>
      <w:bookmarkStart w:id="0" w:name="_GoBack"/>
      <w:bookmarkEnd w:id="0"/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FC3" w:rsidRDefault="00D22FC3" w:rsidP="00DE44B6">
      <w:r>
        <w:separator/>
      </w:r>
    </w:p>
  </w:endnote>
  <w:endnote w:type="continuationSeparator" w:id="1">
    <w:p w:rsidR="00D22FC3" w:rsidRDefault="00D22FC3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9B6F4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9B6F4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EA747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FC3" w:rsidRDefault="00D22FC3" w:rsidP="00DE44B6">
      <w:r>
        <w:separator/>
      </w:r>
    </w:p>
  </w:footnote>
  <w:footnote w:type="continuationSeparator" w:id="1">
    <w:p w:rsidR="00D22FC3" w:rsidRDefault="00D22FC3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1217FB"/>
    <w:rsid w:val="0014434F"/>
    <w:rsid w:val="002929F9"/>
    <w:rsid w:val="0037471B"/>
    <w:rsid w:val="003D7A1D"/>
    <w:rsid w:val="0040591C"/>
    <w:rsid w:val="00482CBF"/>
    <w:rsid w:val="00484D3F"/>
    <w:rsid w:val="004E0432"/>
    <w:rsid w:val="00567715"/>
    <w:rsid w:val="005C7FF6"/>
    <w:rsid w:val="006458FA"/>
    <w:rsid w:val="006F45CF"/>
    <w:rsid w:val="0072571B"/>
    <w:rsid w:val="007E2856"/>
    <w:rsid w:val="00937933"/>
    <w:rsid w:val="009B6F4D"/>
    <w:rsid w:val="00B063CC"/>
    <w:rsid w:val="00B154D3"/>
    <w:rsid w:val="00B2699F"/>
    <w:rsid w:val="00BE7BE7"/>
    <w:rsid w:val="00C47CD5"/>
    <w:rsid w:val="00D068F0"/>
    <w:rsid w:val="00D22FC3"/>
    <w:rsid w:val="00DA0C05"/>
    <w:rsid w:val="00DE3DEC"/>
    <w:rsid w:val="00DE44B6"/>
    <w:rsid w:val="00E54672"/>
    <w:rsid w:val="00E5580D"/>
    <w:rsid w:val="00EA7473"/>
    <w:rsid w:val="00EB5211"/>
    <w:rsid w:val="00F32495"/>
    <w:rsid w:val="00F757A0"/>
    <w:rsid w:val="00F932D8"/>
    <w:rsid w:val="00FC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4</cp:revision>
  <dcterms:created xsi:type="dcterms:W3CDTF">2019-11-16T11:50:00Z</dcterms:created>
  <dcterms:modified xsi:type="dcterms:W3CDTF">2019-11-26T11:11:00Z</dcterms:modified>
</cp:coreProperties>
</file>