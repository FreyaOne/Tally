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Tally记账软件系统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单元测试报告v2.0评审报告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团队名称：领航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当前版本：v2.0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检查人：徐月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检查日期：2019/11/13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评审种类：定期评审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提交内容：《Tally单元测试报告v2.0》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评审项与结论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1）要素：文档格式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评审结果：文档格式不规范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问题和对策：第一页的测试要点应该放到某一点中，加强排版问题。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2）要素：测试用例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评审结果：测试用例过少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针对每一个功能单元不同模块应该设计不同的测试用例，目前只有用户登入和用户记账的测试用例，而且针对于每一个功能的测试用例也太少，不能测出程序的问题。导致没有办法进行修改和缺陷分析，在实际运行的时候很容易出现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3）要素：测试结果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评审结果：由于测试用例过少测试结果全部通过没有测出问题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问题和对策：测试结果全部通过不是我们想看到的，这样找不到软件真正的问题，还是要多加一些测试用例。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单元测试用例过少达不到测试的目的，需多添加一些测试用例。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932065"/>
      <w:docPartObj>
        <w:docPartGallery w:val="autotext"/>
      </w:docPartObj>
    </w:sdtPr>
    <w:sdtEndPr>
      <w:rPr>
        <w:rFonts w:ascii="Tahoma" w:hAnsi="Tahoma" w:cs="Tahoma"/>
        <w:b/>
        <w:i/>
        <w:color w:val="604A7B" w:themeColor="accent4" w:themeShade="BF"/>
      </w:rPr>
    </w:sdtEndPr>
    <w:sdtContent>
      <w:sdt>
        <w:sdtPr>
          <w:id w:val="171357283"/>
          <w:docPartObj>
            <w:docPartGallery w:val="autotext"/>
          </w:docPartObj>
        </w:sdtPr>
        <w:sdtEndPr>
          <w:rPr>
            <w:rFonts w:ascii="Tahoma" w:hAnsi="Tahoma" w:cs="Tahoma"/>
            <w:b/>
            <w:i/>
            <w:color w:val="604A7B" w:themeColor="accent4" w:themeShade="BF"/>
          </w:rPr>
        </w:sdtEndPr>
        <w:sdtContent>
          <w:p>
            <w:pPr>
              <w:pStyle w:val="4"/>
              <w:ind w:right="360"/>
              <w:rPr>
                <w:rFonts w:ascii="Tahoma" w:hAnsi="Tahoma" w:cs="Tahoma"/>
                <w:b/>
                <w:i/>
                <w:color w:val="604A7B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 xml:space="preserve">领航2019                                                                        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PAGE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1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lang w:val="zh-CN"/>
              </w:rPr>
              <w:t xml:space="preserve"> /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NUMPAGES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2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hint="eastAsia"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</w:p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  <w:r>
      <w:rPr>
        <w:rFonts w:ascii="Tahoma" w:hAnsi="Tahoma" w:eastAsia="幼圆" w:cs="Tahoma"/>
        <w:b/>
        <w:i/>
        <w:color w:val="604A7B" w:themeColor="accent4" w:themeShade="BF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30B35"/>
    <w:multiLevelType w:val="singleLevel"/>
    <w:tmpl w:val="5FF30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035A"/>
    <w:rsid w:val="00036A98"/>
    <w:rsid w:val="0014434F"/>
    <w:rsid w:val="002929F9"/>
    <w:rsid w:val="0037471B"/>
    <w:rsid w:val="0040591C"/>
    <w:rsid w:val="004E0432"/>
    <w:rsid w:val="00567715"/>
    <w:rsid w:val="006F45CF"/>
    <w:rsid w:val="0072571B"/>
    <w:rsid w:val="00B2699F"/>
    <w:rsid w:val="00DA0C05"/>
    <w:rsid w:val="00DE44B6"/>
    <w:rsid w:val="00E54672"/>
    <w:rsid w:val="00E5580D"/>
    <w:rsid w:val="00EB5211"/>
    <w:rsid w:val="00F932D8"/>
    <w:rsid w:val="24CD7A80"/>
    <w:rsid w:val="36093684"/>
    <w:rsid w:val="41B46F4C"/>
    <w:rsid w:val="5BBC035A"/>
    <w:rsid w:val="76D16393"/>
    <w:rsid w:val="7C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word文档格式样例.dotx</Template>
  <Pages>2</Pages>
  <Words>114</Words>
  <Characters>148</Characters>
  <Lines>1</Lines>
  <Paragraphs>1</Paragraphs>
  <TotalTime>17</TotalTime>
  <ScaleCrop>false</ScaleCrop>
  <LinksUpToDate>false</LinksUpToDate>
  <CharactersWithSpaces>156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2019-11-12T15:22:00Z</dcterms:created>
  <dc:creator>峰峰封</dc:creator>
  <cp:lastModifiedBy>峰峰封</cp:lastModifiedBy>
  <dcterms:modified xsi:type="dcterms:W3CDTF">2019-11-13T08:20:45Z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