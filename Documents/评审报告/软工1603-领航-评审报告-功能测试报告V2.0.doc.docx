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0701D3" w:rsidRDefault="00DA0C05" w:rsidP="00F932D8">
      <w:pPr>
        <w:ind w:firstLineChars="150" w:firstLine="1080"/>
        <w:rPr>
          <w:rFonts w:asciiTheme="minorEastAsia" w:hAnsiTheme="minorEastAsia"/>
          <w:sz w:val="72"/>
          <w:szCs w:val="72"/>
        </w:rPr>
      </w:pPr>
      <w:r w:rsidRPr="000701D3">
        <w:rPr>
          <w:rFonts w:asciiTheme="minorEastAsia" w:hAnsiTheme="minorEastAsia" w:hint="eastAsia"/>
          <w:sz w:val="72"/>
          <w:szCs w:val="72"/>
        </w:rPr>
        <w:t>Tally记账软件项目</w:t>
      </w:r>
    </w:p>
    <w:p w:rsidR="00F932D8" w:rsidRPr="000701D3" w:rsidRDefault="00F932D8" w:rsidP="001217FB">
      <w:pPr>
        <w:rPr>
          <w:rFonts w:asciiTheme="minorEastAsia" w:hAnsiTheme="minorEastAsia"/>
          <w:sz w:val="72"/>
          <w:szCs w:val="72"/>
        </w:rPr>
      </w:pPr>
      <w:r w:rsidRPr="000701D3">
        <w:rPr>
          <w:rFonts w:asciiTheme="minorEastAsia" w:hAnsiTheme="minorEastAsia" w:hint="eastAsia"/>
          <w:sz w:val="72"/>
          <w:szCs w:val="72"/>
        </w:rPr>
        <w:t>（</w:t>
      </w:r>
      <w:r w:rsidR="00BE7BE7" w:rsidRPr="000701D3">
        <w:rPr>
          <w:rFonts w:asciiTheme="minorEastAsia" w:hAnsiTheme="minorEastAsia" w:hint="eastAsia"/>
          <w:sz w:val="72"/>
          <w:szCs w:val="72"/>
        </w:rPr>
        <w:t>功能测试报告</w:t>
      </w:r>
      <w:r w:rsidR="001217FB" w:rsidRPr="000701D3">
        <w:rPr>
          <w:rFonts w:asciiTheme="minorEastAsia" w:hAnsiTheme="minorEastAsia" w:hint="eastAsia"/>
          <w:sz w:val="72"/>
          <w:szCs w:val="72"/>
        </w:rPr>
        <w:t>评审报告</w:t>
      </w:r>
      <w:r w:rsidRPr="000701D3">
        <w:rPr>
          <w:rFonts w:asciiTheme="minorEastAsia" w:hAnsiTheme="minorEastAsia" w:hint="eastAsia"/>
          <w:sz w:val="72"/>
          <w:szCs w:val="72"/>
        </w:rPr>
        <w:t>）</w:t>
      </w:r>
    </w:p>
    <w:p w:rsidR="0040591C" w:rsidRPr="000701D3" w:rsidRDefault="0040591C" w:rsidP="00F932D8">
      <w:pPr>
        <w:ind w:firstLineChars="250" w:firstLine="1800"/>
        <w:rPr>
          <w:rFonts w:asciiTheme="minorEastAsia" w:hAnsiTheme="minorEastAsia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91"/>
        <w:gridCol w:w="1746"/>
        <w:gridCol w:w="4093"/>
      </w:tblGrid>
      <w:tr w:rsidR="00F932D8" w:rsidRPr="000701D3" w:rsidTr="0037471B">
        <w:trPr>
          <w:trHeight w:val="253"/>
        </w:trPr>
        <w:tc>
          <w:tcPr>
            <w:tcW w:w="2791" w:type="dxa"/>
            <w:vMerge w:val="restart"/>
            <w:shd w:val="clear" w:color="auto" w:fill="E5DFEC" w:themeFill="accent4" w:themeFillTint="33"/>
          </w:tcPr>
          <w:p w:rsidR="00F932D8" w:rsidRPr="000701D3" w:rsidRDefault="00B2699F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文件状态：</w:t>
            </w:r>
          </w:p>
          <w:p w:rsidR="00B2699F" w:rsidRPr="000701D3" w:rsidRDefault="00B2699F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[]草稿</w:t>
            </w:r>
          </w:p>
          <w:p w:rsidR="0037471B" w:rsidRPr="000701D3" w:rsidRDefault="0037471B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Pr="000701D3">
              <w:rPr>
                <w:rFonts w:asciiTheme="minorEastAsia" w:hAnsiTheme="minorEastAsia" w:hint="eastAsia"/>
                <w:color w:val="E5DFEC" w:themeColor="accent4" w:themeTint="33"/>
                <w:sz w:val="28"/>
                <w:szCs w:val="28"/>
              </w:rPr>
              <w:t>√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]正在修改</w:t>
            </w:r>
          </w:p>
          <w:p w:rsidR="0037471B" w:rsidRPr="000701D3" w:rsidRDefault="0037471B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="001217FB" w:rsidRPr="000701D3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]正式发布</w:t>
            </w: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0701D3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0701D3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LH-TALLY-</w:t>
            </w:r>
            <w:r w:rsidR="00937933" w:rsidRPr="000701D3">
              <w:rPr>
                <w:rFonts w:asciiTheme="minorEastAsia" w:hAnsiTheme="minorEastAsia" w:hint="eastAsia"/>
                <w:sz w:val="30"/>
                <w:szCs w:val="30"/>
              </w:rPr>
              <w:t>PSBG-</w:t>
            </w:r>
            <w:r w:rsidR="00937933" w:rsidRPr="000701D3">
              <w:rPr>
                <w:rFonts w:asciiTheme="minorEastAsia" w:hAnsiTheme="minorEastAsia"/>
                <w:sz w:val="30"/>
                <w:szCs w:val="30"/>
              </w:rPr>
              <w:t>GNCSBG</w:t>
            </w:r>
          </w:p>
        </w:tc>
      </w:tr>
      <w:tr w:rsidR="00F932D8" w:rsidRPr="000701D3" w:rsidTr="0037471B">
        <w:trPr>
          <w:trHeight w:val="328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0701D3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0701D3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0701D3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V</w:t>
            </w:r>
            <w:r w:rsidR="00F32495" w:rsidRPr="000701D3">
              <w:rPr>
                <w:rFonts w:asciiTheme="minorEastAsia" w:hAnsiTheme="minorEastAsia"/>
                <w:sz w:val="30"/>
                <w:szCs w:val="30"/>
              </w:rPr>
              <w:t>2</w:t>
            </w: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.0</w:t>
            </w:r>
          </w:p>
        </w:tc>
      </w:tr>
      <w:tr w:rsidR="00F932D8" w:rsidRPr="000701D3" w:rsidTr="0037471B">
        <w:trPr>
          <w:trHeight w:val="260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0701D3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0701D3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0701D3" w:rsidRDefault="00937933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高金晖</w:t>
            </w:r>
          </w:p>
        </w:tc>
      </w:tr>
      <w:tr w:rsidR="00F932D8" w:rsidRPr="000701D3" w:rsidTr="0037471B">
        <w:trPr>
          <w:trHeight w:val="58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0701D3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0701D3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0701D3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2019年</w:t>
            </w:r>
            <w:r w:rsidR="00937933" w:rsidRPr="000701D3">
              <w:rPr>
                <w:rFonts w:asciiTheme="minorEastAsia" w:hAnsiTheme="minorEastAsia"/>
                <w:sz w:val="30"/>
                <w:szCs w:val="30"/>
              </w:rPr>
              <w:t>11</w:t>
            </w: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月</w:t>
            </w:r>
            <w:r w:rsidR="00937933" w:rsidRPr="000701D3">
              <w:rPr>
                <w:rFonts w:asciiTheme="minorEastAsia" w:hAnsiTheme="minorEastAsia"/>
                <w:sz w:val="30"/>
                <w:szCs w:val="30"/>
              </w:rPr>
              <w:t>13</w:t>
            </w:r>
            <w:r w:rsidRPr="000701D3">
              <w:rPr>
                <w:rFonts w:asciiTheme="minorEastAsia" w:hAnsiTheme="minorEastAsia" w:hint="eastAsia"/>
                <w:sz w:val="30"/>
                <w:szCs w:val="30"/>
              </w:rPr>
              <w:t>日</w:t>
            </w:r>
          </w:p>
        </w:tc>
      </w:tr>
    </w:tbl>
    <w:p w:rsidR="0037471B" w:rsidRPr="000701D3" w:rsidRDefault="0037471B" w:rsidP="00F932D8">
      <w:pPr>
        <w:rPr>
          <w:rFonts w:asciiTheme="minorEastAsia" w:hAnsiTheme="minorEastAsia"/>
          <w:sz w:val="30"/>
          <w:szCs w:val="30"/>
        </w:rPr>
      </w:pPr>
    </w:p>
    <w:p w:rsidR="0037471B" w:rsidRPr="000701D3" w:rsidRDefault="0037471B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0701D3">
        <w:rPr>
          <w:rFonts w:asciiTheme="minorEastAsia" w:hAnsiTheme="minorEastAsia"/>
          <w:sz w:val="30"/>
          <w:szCs w:val="30"/>
        </w:rPr>
        <w:br w:type="page"/>
      </w:r>
    </w:p>
    <w:p w:rsidR="00F932D8" w:rsidRPr="000701D3" w:rsidRDefault="0037471B" w:rsidP="006F45CF">
      <w:pPr>
        <w:ind w:firstLineChars="650" w:firstLine="2860"/>
        <w:rPr>
          <w:rFonts w:asciiTheme="minorEastAsia" w:hAnsiTheme="minorEastAsia"/>
          <w:sz w:val="44"/>
          <w:szCs w:val="44"/>
        </w:rPr>
      </w:pPr>
      <w:r w:rsidRPr="000701D3">
        <w:rPr>
          <w:rFonts w:asciiTheme="minorEastAsia" w:hAnsiTheme="minorEastAsia" w:hint="eastAsia"/>
          <w:sz w:val="44"/>
          <w:szCs w:val="44"/>
        </w:rPr>
        <w:lastRenderedPageBreak/>
        <w:t>版本历史</w:t>
      </w:r>
    </w:p>
    <w:p w:rsidR="006F45CF" w:rsidRPr="000701D3" w:rsidRDefault="006F45CF" w:rsidP="006F45CF">
      <w:pPr>
        <w:rPr>
          <w:rFonts w:ascii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9"/>
        <w:gridCol w:w="1150"/>
        <w:gridCol w:w="1243"/>
        <w:gridCol w:w="1520"/>
        <w:gridCol w:w="2794"/>
      </w:tblGrid>
      <w:tr w:rsidR="006F45CF" w:rsidRPr="000701D3" w:rsidTr="00F32495">
        <w:trPr>
          <w:trHeight w:val="472"/>
        </w:trPr>
        <w:tc>
          <w:tcPr>
            <w:tcW w:w="1589" w:type="dxa"/>
          </w:tcPr>
          <w:p w:rsidR="006F45CF" w:rsidRPr="000701D3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版本</w:t>
            </w:r>
            <w:r w:rsidRPr="000701D3">
              <w:rPr>
                <w:rFonts w:asciiTheme="minorEastAsia" w:hAnsiTheme="minorEastAsia"/>
                <w:sz w:val="28"/>
                <w:szCs w:val="28"/>
              </w:rPr>
              <w:t>/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1150" w:type="dxa"/>
          </w:tcPr>
          <w:p w:rsidR="006F45CF" w:rsidRPr="000701D3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作者</w:t>
            </w:r>
          </w:p>
        </w:tc>
        <w:tc>
          <w:tcPr>
            <w:tcW w:w="1243" w:type="dxa"/>
          </w:tcPr>
          <w:p w:rsidR="006F45CF" w:rsidRPr="000701D3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参与者</w:t>
            </w:r>
          </w:p>
        </w:tc>
        <w:tc>
          <w:tcPr>
            <w:tcW w:w="1520" w:type="dxa"/>
          </w:tcPr>
          <w:p w:rsidR="006F45CF" w:rsidRPr="000701D3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起止日期</w:t>
            </w:r>
          </w:p>
        </w:tc>
        <w:tc>
          <w:tcPr>
            <w:tcW w:w="2794" w:type="dxa"/>
          </w:tcPr>
          <w:p w:rsidR="006F45CF" w:rsidRPr="000701D3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6F45CF" w:rsidRPr="000701D3" w:rsidTr="00F32495">
        <w:tc>
          <w:tcPr>
            <w:tcW w:w="1589" w:type="dxa"/>
          </w:tcPr>
          <w:p w:rsidR="006F45CF" w:rsidRPr="000701D3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1.0/正式发布</w:t>
            </w:r>
          </w:p>
        </w:tc>
        <w:tc>
          <w:tcPr>
            <w:tcW w:w="1150" w:type="dxa"/>
          </w:tcPr>
          <w:p w:rsidR="006F45CF" w:rsidRPr="000701D3" w:rsidRDefault="00937933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243" w:type="dxa"/>
          </w:tcPr>
          <w:p w:rsidR="006F45CF" w:rsidRPr="000701D3" w:rsidRDefault="00937933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520" w:type="dxa"/>
          </w:tcPr>
          <w:p w:rsidR="006F45CF" w:rsidRPr="000701D3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201</w:t>
            </w:r>
            <w:r w:rsidR="0014434F" w:rsidRPr="000701D3">
              <w:rPr>
                <w:rFonts w:asciiTheme="minorEastAsia" w:hAnsiTheme="minorEastAsia" w:hint="eastAsia"/>
                <w:sz w:val="28"/>
                <w:szCs w:val="28"/>
              </w:rPr>
              <w:t>9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 w:rsidR="00937933" w:rsidRPr="000701D3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937933" w:rsidRPr="000701D3">
              <w:rPr>
                <w:rFonts w:asciiTheme="minorEastAsia" w:hAnsiTheme="minorEastAsia"/>
                <w:sz w:val="28"/>
                <w:szCs w:val="28"/>
              </w:rPr>
              <w:t>13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2794" w:type="dxa"/>
          </w:tcPr>
          <w:p w:rsidR="006F45CF" w:rsidRPr="000701D3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F32495" w:rsidRPr="000701D3" w:rsidTr="00F32495">
        <w:tc>
          <w:tcPr>
            <w:tcW w:w="1589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/>
                <w:sz w:val="28"/>
                <w:szCs w:val="28"/>
              </w:rPr>
              <w:t>2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.0/正式发布</w:t>
            </w:r>
          </w:p>
        </w:tc>
        <w:tc>
          <w:tcPr>
            <w:tcW w:w="1150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243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520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2019年</w:t>
            </w:r>
            <w:r w:rsidRPr="000701D3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0701D3">
              <w:rPr>
                <w:rFonts w:asciiTheme="minorEastAsia" w:hAnsiTheme="minorEastAsia"/>
                <w:sz w:val="28"/>
                <w:szCs w:val="28"/>
              </w:rPr>
              <w:t>13</w:t>
            </w:r>
            <w:r w:rsidRPr="000701D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2794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F32495" w:rsidRPr="000701D3" w:rsidTr="00F32495">
        <w:tc>
          <w:tcPr>
            <w:tcW w:w="1589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50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243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20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794" w:type="dxa"/>
          </w:tcPr>
          <w:p w:rsidR="00F32495" w:rsidRPr="000701D3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6F45CF" w:rsidRPr="000701D3" w:rsidRDefault="006F45CF" w:rsidP="006F45CF">
      <w:pPr>
        <w:rPr>
          <w:rFonts w:asciiTheme="minorEastAsia" w:hAnsiTheme="minorEastAsia"/>
          <w:sz w:val="44"/>
          <w:szCs w:val="44"/>
        </w:rPr>
      </w:pPr>
    </w:p>
    <w:p w:rsidR="00BE7BE7" w:rsidRPr="000701D3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0701D3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0701D3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Pr="000701D3" w:rsidRDefault="00BE7BE7" w:rsidP="006F45CF">
      <w:pPr>
        <w:rPr>
          <w:rFonts w:asciiTheme="minorEastAsia" w:hAnsiTheme="minorEastAsia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1217FB" w:rsidP="00BE7BE7">
      <w:pPr>
        <w:pStyle w:val="1"/>
        <w:rPr>
          <w:sz w:val="32"/>
        </w:rPr>
      </w:pPr>
      <w:r>
        <w:rPr>
          <w:rFonts w:hint="eastAsia"/>
          <w:sz w:val="32"/>
        </w:rPr>
        <w:t>评审对象</w:t>
      </w:r>
    </w:p>
    <w:p w:rsidR="00BE7BE7" w:rsidRPr="005C7FF6" w:rsidRDefault="00BE7BE7" w:rsidP="00BE7BE7">
      <w:pPr>
        <w:ind w:left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本次评审对象为《</w:t>
      </w:r>
      <w:r w:rsidRPr="005C7FF6">
        <w:rPr>
          <w:rFonts w:hint="eastAsia"/>
          <w:sz w:val="24"/>
          <w:szCs w:val="24"/>
        </w:rPr>
        <w:t>Tally</w:t>
      </w:r>
      <w:r w:rsidRPr="005C7FF6">
        <w:rPr>
          <w:rFonts w:hint="eastAsia"/>
          <w:sz w:val="24"/>
          <w:szCs w:val="24"/>
        </w:rPr>
        <w:t>功能测试报告</w:t>
      </w:r>
      <w:r w:rsidRPr="005C7FF6">
        <w:rPr>
          <w:rFonts w:hint="eastAsia"/>
          <w:sz w:val="24"/>
          <w:szCs w:val="24"/>
        </w:rPr>
        <w:t>V</w:t>
      </w:r>
      <w:r w:rsidR="00F32495">
        <w:rPr>
          <w:sz w:val="24"/>
          <w:szCs w:val="24"/>
        </w:rPr>
        <w:t>2</w:t>
      </w:r>
      <w:r w:rsidRPr="005C7FF6">
        <w:rPr>
          <w:rFonts w:hint="eastAsia"/>
          <w:sz w:val="24"/>
          <w:szCs w:val="24"/>
        </w:rPr>
        <w:t>.0</w:t>
      </w:r>
      <w:r w:rsidRPr="005C7FF6">
        <w:rPr>
          <w:rFonts w:hint="eastAsia"/>
          <w:sz w:val="24"/>
          <w:szCs w:val="24"/>
        </w:rPr>
        <w:t>》</w:t>
      </w:r>
    </w:p>
    <w:p w:rsidR="00BE7BE7" w:rsidRDefault="00BE7BE7" w:rsidP="00BE7BE7">
      <w:pPr>
        <w:ind w:firstLine="420"/>
      </w:pPr>
    </w:p>
    <w:p w:rsidR="005C7FF6" w:rsidRPr="005C7FF6" w:rsidRDefault="00BE7BE7" w:rsidP="005C7FF6">
      <w:pPr>
        <w:pStyle w:val="1"/>
        <w:rPr>
          <w:sz w:val="32"/>
        </w:rPr>
      </w:pPr>
      <w:r>
        <w:rPr>
          <w:rFonts w:hint="eastAsia"/>
          <w:sz w:val="32"/>
        </w:rPr>
        <w:t>评审意见</w:t>
      </w:r>
    </w:p>
    <w:p w:rsidR="00DE3DEC" w:rsidRPr="005C7FF6" w:rsidRDefault="00F32495" w:rsidP="00DE3D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DE3DEC" w:rsidRPr="005C7FF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同版本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一样，</w:t>
      </w:r>
      <w:r w:rsidR="00DE3DEC" w:rsidRPr="005C7FF6">
        <w:rPr>
          <w:rFonts w:hint="eastAsia"/>
          <w:sz w:val="24"/>
          <w:szCs w:val="24"/>
        </w:rPr>
        <w:t>测试内容中正确结果显示“如上输出结果”略有显得不正式。</w:t>
      </w:r>
    </w:p>
    <w:p w:rsidR="00DE3DEC" w:rsidRDefault="00F32495" w:rsidP="00DE3D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 w:rsidR="00DE3DEC" w:rsidRPr="005C7FF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同版本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一样，</w:t>
      </w:r>
      <w:r w:rsidR="00B063CC" w:rsidRPr="005C7FF6">
        <w:rPr>
          <w:rFonts w:hint="eastAsia"/>
          <w:sz w:val="24"/>
          <w:szCs w:val="24"/>
        </w:rPr>
        <w:t>用户登录（特殊字符用户名注册）的测试中，前文未提及该用户名是否成功注册，同时不知是否有正确密码，应进行修改。</w:t>
      </w:r>
    </w:p>
    <w:p w:rsidR="00F32495" w:rsidRPr="005C7FF6" w:rsidRDefault="00F32495" w:rsidP="00DE3D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、基础记账功能部分测试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 w:rsidR="00482CBF">
        <w:rPr>
          <w:rFonts w:hint="eastAsia"/>
          <w:sz w:val="24"/>
          <w:szCs w:val="24"/>
        </w:rPr>
        <w:t>重复，但一个显示正确，一个显示错误</w:t>
      </w:r>
    </w:p>
    <w:p w:rsidR="005C7FF6" w:rsidRPr="005C7FF6" w:rsidRDefault="005C7FF6" w:rsidP="005C7FF6">
      <w:pPr>
        <w:pStyle w:val="1"/>
        <w:rPr>
          <w:sz w:val="32"/>
        </w:rPr>
      </w:pPr>
      <w:r>
        <w:rPr>
          <w:rFonts w:hint="eastAsia"/>
          <w:sz w:val="32"/>
        </w:rPr>
        <w:t>总结</w:t>
      </w:r>
    </w:p>
    <w:p w:rsidR="00BE7BE7" w:rsidRPr="005C7FF6" w:rsidRDefault="00482CBF" w:rsidP="005C7FF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对目录进行了大量的添加</w:t>
      </w:r>
      <w:r w:rsidR="007E2856">
        <w:rPr>
          <w:rFonts w:asciiTheme="minorEastAsia" w:hAnsiTheme="minorEastAsia" w:hint="eastAsia"/>
          <w:sz w:val="24"/>
          <w:szCs w:val="24"/>
        </w:rPr>
        <w:t>，使其丰富有别于第一版。应</w:t>
      </w:r>
      <w:r w:rsidR="005C7FF6">
        <w:rPr>
          <w:rFonts w:asciiTheme="minorEastAsia" w:hAnsiTheme="minorEastAsia" w:hint="eastAsia"/>
          <w:sz w:val="24"/>
          <w:szCs w:val="24"/>
        </w:rPr>
        <w:t>对正确输出结果进行更改，使其更加规范。同时修改测试“用户登录（特殊字符用户名注册）”</w:t>
      </w:r>
      <w:r w:rsidR="007E2856">
        <w:rPr>
          <w:rFonts w:asciiTheme="minorEastAsia" w:hAnsiTheme="minorEastAsia" w:hint="eastAsia"/>
          <w:sz w:val="24"/>
          <w:szCs w:val="24"/>
        </w:rPr>
        <w:t>，并且检查</w:t>
      </w:r>
      <w:r w:rsidR="007E2856">
        <w:rPr>
          <w:rFonts w:hint="eastAsia"/>
          <w:sz w:val="24"/>
          <w:szCs w:val="24"/>
        </w:rPr>
        <w:t>基础记账功能部分测试</w:t>
      </w:r>
      <w:r w:rsidR="007E2856">
        <w:rPr>
          <w:rFonts w:hint="eastAsia"/>
          <w:sz w:val="24"/>
          <w:szCs w:val="24"/>
        </w:rPr>
        <w:t>3</w:t>
      </w:r>
      <w:r w:rsidR="007E2856">
        <w:rPr>
          <w:rFonts w:hint="eastAsia"/>
          <w:sz w:val="24"/>
          <w:szCs w:val="24"/>
        </w:rPr>
        <w:t>、</w:t>
      </w:r>
      <w:r w:rsidR="007E2856">
        <w:rPr>
          <w:rFonts w:hint="eastAsia"/>
          <w:sz w:val="24"/>
          <w:szCs w:val="24"/>
        </w:rPr>
        <w:t>4</w:t>
      </w:r>
      <w:r w:rsidR="007E2856">
        <w:rPr>
          <w:rFonts w:hint="eastAsia"/>
          <w:sz w:val="24"/>
          <w:szCs w:val="24"/>
        </w:rPr>
        <w:t>，确认其是否重复还是输入错误。</w:t>
      </w:r>
      <w:bookmarkStart w:id="0" w:name="_GoBack"/>
      <w:bookmarkEnd w:id="0"/>
    </w:p>
    <w:p w:rsidR="005C7FF6" w:rsidRPr="005C7FF6" w:rsidRDefault="005C7FF6" w:rsidP="006F45CF">
      <w:pPr>
        <w:rPr>
          <w:rFonts w:asciiTheme="majorEastAsia" w:eastAsiaTheme="majorEastAsia" w:hAnsiTheme="majorEastAsia"/>
          <w:b/>
          <w:bCs/>
          <w:sz w:val="44"/>
          <w:szCs w:val="44"/>
        </w:rPr>
      </w:pPr>
    </w:p>
    <w:sectPr w:rsidR="005C7FF6" w:rsidRPr="005C7FF6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1A0" w:rsidRDefault="00B561A0" w:rsidP="00DE44B6">
      <w:r>
        <w:separator/>
      </w:r>
    </w:p>
  </w:endnote>
  <w:endnote w:type="continuationSeparator" w:id="1">
    <w:p w:rsidR="00B561A0" w:rsidRDefault="00B561A0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1619E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1619E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0701D3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1619E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1619E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1619E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0701D3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3</w:t>
            </w:r>
            <w:r w:rsidR="001619E7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1A0" w:rsidRDefault="00B561A0" w:rsidP="00DE44B6">
      <w:r>
        <w:separator/>
      </w:r>
    </w:p>
  </w:footnote>
  <w:footnote w:type="continuationSeparator" w:id="1">
    <w:p w:rsidR="00B561A0" w:rsidRDefault="00B561A0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737D"/>
    <w:multiLevelType w:val="multilevel"/>
    <w:tmpl w:val="5D24737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33"/>
    <w:rsid w:val="00036A98"/>
    <w:rsid w:val="000701D3"/>
    <w:rsid w:val="001217FB"/>
    <w:rsid w:val="0014434F"/>
    <w:rsid w:val="001619E7"/>
    <w:rsid w:val="002929F9"/>
    <w:rsid w:val="0037471B"/>
    <w:rsid w:val="0040591C"/>
    <w:rsid w:val="00482CBF"/>
    <w:rsid w:val="004E0432"/>
    <w:rsid w:val="00567715"/>
    <w:rsid w:val="005C7FF6"/>
    <w:rsid w:val="006F45CF"/>
    <w:rsid w:val="0072571B"/>
    <w:rsid w:val="007E2856"/>
    <w:rsid w:val="00937933"/>
    <w:rsid w:val="00B063CC"/>
    <w:rsid w:val="00B154D3"/>
    <w:rsid w:val="00B2699F"/>
    <w:rsid w:val="00B561A0"/>
    <w:rsid w:val="00BE7BE7"/>
    <w:rsid w:val="00DA0C05"/>
    <w:rsid w:val="00DE3DEC"/>
    <w:rsid w:val="00DE44B6"/>
    <w:rsid w:val="00E54672"/>
    <w:rsid w:val="00E5580D"/>
    <w:rsid w:val="00EB5211"/>
    <w:rsid w:val="00F32495"/>
    <w:rsid w:val="00F93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E7BE7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BE7BE7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BE7BE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BE7BE7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0;&#21153;\&#36130;&#21153;&#25968;&#25454;\WeChat%20Files\gjhyljy13102\FileStorage\File\2019-11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Haiying Jin</dc:creator>
  <cp:lastModifiedBy>Acer</cp:lastModifiedBy>
  <cp:revision>5</cp:revision>
  <dcterms:created xsi:type="dcterms:W3CDTF">2019-11-13T09:13:00Z</dcterms:created>
  <dcterms:modified xsi:type="dcterms:W3CDTF">2019-11-13T11:32:00Z</dcterms:modified>
</cp:coreProperties>
</file>