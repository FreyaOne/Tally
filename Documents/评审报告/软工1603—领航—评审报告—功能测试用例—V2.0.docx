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Tally记账软件系统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系统功能测试用例v2.0评审报告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团队名称：领航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当前版本：v2.0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检查人：徐月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检查日期：2019/11/13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评审种类：定期评审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提交内容：《Tally功能测试用例v2.0》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评审项与结论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1）要素：业务逻辑</w:t>
      </w:r>
    </w:p>
    <w:p>
      <w:pPr>
        <w:numPr>
          <w:ilvl w:val="0"/>
          <w:numId w:val="0"/>
        </w:num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评审结果：业务逻辑不正确</w:t>
      </w:r>
    </w:p>
    <w:p>
      <w:pPr>
        <w:numPr>
          <w:ilvl w:val="0"/>
          <w:numId w:val="0"/>
        </w:num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问题和对策：业务逻辑是指一个实体单元为了向另一个实体单元提供服务，应该具备的规则和流程，而本文档的业务逻辑不规范，例如，在LH-ZCDL-YHDL-2 用了疑问句的形式而没有追溯具体的流程。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2）要素：测试用例编号问题</w:t>
      </w:r>
    </w:p>
    <w:p>
      <w:pPr>
        <w:numPr>
          <w:ilvl w:val="0"/>
          <w:numId w:val="0"/>
        </w:num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评审结果：编号只是针对整个功能的编号而不是针对测试用例的编号</w:t>
      </w:r>
    </w:p>
    <w:p>
      <w:pPr>
        <w:numPr>
          <w:ilvl w:val="0"/>
          <w:numId w:val="0"/>
        </w:num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问题和对策：同v1.0的审查报告，每一个模块的步骤与具体的测试用例概念模糊不能区分，建议每个测试用例有自己的编号且明确步骤与用例的概念。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3）要素：LH-JCJZ-TJZD-1</w:t>
      </w:r>
    </w:p>
    <w:p>
      <w:pPr>
        <w:numPr>
          <w:ilvl w:val="0"/>
          <w:numId w:val="0"/>
        </w:num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评审结果：测试用例不完全，覆盖面不足</w:t>
      </w:r>
    </w:p>
    <w:p>
      <w:pPr>
        <w:numPr>
          <w:ilvl w:val="0"/>
          <w:numId w:val="0"/>
        </w:numPr>
        <w:ind w:firstLine="840" w:firstLineChars="3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和对策：例如，对于输入金额，只考虑了金额是否输入，没有考虑输入的上限问题，输入多少位的时候数据会溢出，是否有数据库溢出保护措施，系统会给出什么反应，边界值怎么进行测试等；再如，对于备注，是否有限制输入字符数，是否会溢出等等，建议针对边界值，无效等价类等相应添加。同理增删改查操作中都应加上相应测试用例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要素：LH-JCJZ-CZZD-1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评审结果：测试用例不完全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问题和对策：对于日期搜索，添加关于选择未来的日期会出现什么结果的测试用例。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要素：前提条件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评审结果：关于是否联网的问题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问题和对策：此软件的部分功能不需要联网，对于此功能应修改前提条件。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总结：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与v1.0相比有改动，对于一些具体的概念不清晰，对于一些测试用例不够完善，望完善。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89932065"/>
      <w:docPartObj>
        <w:docPartGallery w:val="autotext"/>
      </w:docPartObj>
    </w:sdtPr>
    <w:sdtEndPr>
      <w:rPr>
        <w:rFonts w:ascii="Tahoma" w:hAnsi="Tahoma" w:cs="Tahoma"/>
        <w:b/>
        <w:i/>
        <w:color w:val="604A7B" w:themeColor="accent4" w:themeShade="BF"/>
      </w:rPr>
    </w:sdtEndPr>
    <w:sdtContent>
      <w:sdt>
        <w:sdtPr>
          <w:id w:val="171357283"/>
          <w:docPartObj>
            <w:docPartGallery w:val="autotext"/>
          </w:docPartObj>
        </w:sdtPr>
        <w:sdtEndPr>
          <w:rPr>
            <w:rFonts w:ascii="Tahoma" w:hAnsi="Tahoma" w:cs="Tahoma"/>
            <w:b/>
            <w:i/>
            <w:color w:val="604A7B" w:themeColor="accent4" w:themeShade="BF"/>
          </w:rPr>
        </w:sdtEndPr>
        <w:sdtContent>
          <w:p>
            <w:pPr>
              <w:pStyle w:val="4"/>
              <w:ind w:right="360"/>
              <w:rPr>
                <w:rFonts w:ascii="Tahoma" w:hAnsi="Tahoma" w:cs="Tahoma"/>
                <w:b/>
                <w:i/>
                <w:color w:val="604A7B" w:themeColor="accent4" w:themeShade="BF"/>
              </w:rPr>
            </w:pP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t xml:space="preserve">领航2019                                                                         </w: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begin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instrText xml:space="preserve">PAGE</w:instrTex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t>1</w: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end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lang w:val="zh-CN"/>
              </w:rPr>
              <w:t xml:space="preserve"> / </w: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begin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instrText xml:space="preserve">NUMPAGES</w:instrTex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t>2</w: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end"/>
            </w:r>
            <w:r>
              <w:rPr>
                <w:rFonts w:hint="eastAsia"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t xml:space="preserve">   </w:t>
            </w:r>
          </w:p>
        </w:sdtContent>
      </w:sdt>
    </w:sdtContent>
  </w:sdt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604A7B" w:themeColor="accent4" w:themeShade="BF"/>
      </w:rPr>
    </w:pPr>
  </w:p>
  <w:p>
    <w:pPr>
      <w:pStyle w:val="5"/>
      <w:rPr>
        <w:rFonts w:ascii="Tahoma" w:hAnsi="Tahoma" w:eastAsia="幼圆" w:cs="Tahoma"/>
        <w:b/>
        <w:i/>
        <w:color w:val="604A7B" w:themeColor="accent4" w:themeShade="BF"/>
      </w:rPr>
    </w:pPr>
    <w:r>
      <w:rPr>
        <w:rFonts w:ascii="Tahoma" w:hAnsi="Tahoma" w:eastAsia="幼圆" w:cs="Tahoma"/>
        <w:b/>
        <w:i/>
        <w:color w:val="604A7B" w:themeColor="accent4" w:themeShade="BF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7720CD"/>
    <w:multiLevelType w:val="singleLevel"/>
    <w:tmpl w:val="BE7720CD"/>
    <w:lvl w:ilvl="0" w:tentative="0">
      <w:start w:val="4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abstractNum w:abstractNumId="1">
    <w:nsid w:val="5FF30B35"/>
    <w:multiLevelType w:val="singleLevel"/>
    <w:tmpl w:val="5FF30B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C035A"/>
    <w:rsid w:val="00036A98"/>
    <w:rsid w:val="0014434F"/>
    <w:rsid w:val="002929F9"/>
    <w:rsid w:val="0037471B"/>
    <w:rsid w:val="0040591C"/>
    <w:rsid w:val="004E0432"/>
    <w:rsid w:val="00567715"/>
    <w:rsid w:val="006F45CF"/>
    <w:rsid w:val="0072571B"/>
    <w:rsid w:val="00B2699F"/>
    <w:rsid w:val="00DA0C05"/>
    <w:rsid w:val="00DE44B6"/>
    <w:rsid w:val="00E54672"/>
    <w:rsid w:val="00E5580D"/>
    <w:rsid w:val="00EB5211"/>
    <w:rsid w:val="00F932D8"/>
    <w:rsid w:val="10896788"/>
    <w:rsid w:val="24CD7A80"/>
    <w:rsid w:val="3388572F"/>
    <w:rsid w:val="3FCB3FC9"/>
    <w:rsid w:val="5BBC035A"/>
    <w:rsid w:val="65E73CE5"/>
    <w:rsid w:val="7C50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39033;&#30446;&#32508;&#21512;&#23454;&#36341;\word&#25991;&#26723;&#26684;&#24335;&#26679;&#2036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word文档格式样例.dotx</Template>
  <Pages>2</Pages>
  <Words>114</Words>
  <Characters>148</Characters>
  <Lines>1</Lines>
  <Paragraphs>1</Paragraphs>
  <TotalTime>14</TotalTime>
  <ScaleCrop>false</ScaleCrop>
  <LinksUpToDate>false</LinksUpToDate>
  <CharactersWithSpaces>156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2019-11-12T15:22:00Z</dcterms:created>
  <dc:creator>峰峰封</dc:creator>
  <cp:lastModifiedBy>峰峰封</cp:lastModifiedBy>
  <dcterms:modified xsi:type="dcterms:W3CDTF">2019-11-13T06:40:42Z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