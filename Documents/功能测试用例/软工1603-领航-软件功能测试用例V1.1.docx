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7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default" w:ascii="宋体" w:hAnsi="宋体" w:eastAsia="宋体" w:cs="宋体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 w:val="30"/>
                <w:szCs w:val="30"/>
                <w:lang w:val="en-US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依据软件详细规格说明书编写注册登录功能测试用例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1.1/正式发布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修改1.0版本的格式以及不足</w:t>
            </w:r>
            <w:bookmarkStart w:id="2" w:name="_GoBack"/>
            <w:bookmarkEnd w:id="2"/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宋体"/>
          <w:kern w:val="2"/>
          <w:sz w:val="21"/>
          <w:szCs w:val="22"/>
          <w:lang w:val="en-US" w:eastAsia="zh-CN" w:bidi="ar-SA"/>
        </w:rPr>
        <w:id w:val="147472454"/>
        <w:showingPlcHdr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44"/>
          <w:lang w:val="en-US" w:eastAsia="zh-CN" w:bidi="ar-SA"/>
        </w:rPr>
      </w:sdtEndPr>
      <w:sdtContent>
        <w:p>
          <w:pPr>
            <w:rPr>
              <w:rFonts w:hint="eastAsia" w:ascii="宋体" w:hAnsi="宋体" w:eastAsia="宋体" w:cs="宋体"/>
              <w:sz w:val="44"/>
              <w:szCs w:val="44"/>
            </w:rPr>
          </w:pPr>
        </w:p>
      </w:sdtContent>
    </w:sdt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14456"/>
      <w:bookmarkStart w:id="1" w:name="_Toc10685"/>
      <w:r>
        <w:rPr>
          <w:rFonts w:hint="eastAsia" w:ascii="宋体" w:hAnsi="宋体" w:eastAsia="宋体" w:cs="宋体"/>
          <w:lang w:val="en-US" w:eastAsia="zh-CN"/>
        </w:rPr>
        <w:t>登陆注册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YHZC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231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用户注册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在登陆界面选择注册功能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进入注册页面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选择密码框，输入7位密码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输入任意汉字和字母、数字大于两位的组合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选择密码框，输入9位密码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注册成功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不输入信息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输入特殊字符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选择密码框，输入8位密码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提示不符合要求，请求重新输入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ind w:firstLine="420"/>
        <w:rPr>
          <w:rFonts w:hint="eastAsia" w:ascii="宋体" w:hAnsi="宋体" w:eastAsia="宋体" w:cs="宋体"/>
        </w:rPr>
      </w:pPr>
    </w:p>
    <w:p>
      <w:pPr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检验是否输入合法信息，允许合法登录，拒绝非法登录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选择密码框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输入正确的密码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用户登录成功，页面跳转至个人界面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提示请输入密码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输入刚才注册的用户名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输入8位但不是对应的密码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提示密码错误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输入未被注册的用户名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提示用户名输入错误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输入8位带特殊字符用户名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选择用户名框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输入8位用户名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输入8位密码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提示用户输入错误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点击忘记密码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跳转至重置密码界面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firstLine="42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898" w:tblpY="695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再次登录时是否加载缓存信息（只要不退出登录，则无需输入信息即可直接登录）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将客户端关闭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直接跳转至个人界面，不需要登录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7"/>
        <w:tblpPr w:leftFromText="180" w:rightFromText="180" w:vertAnchor="page" w:horzAnchor="page" w:tblpX="923" w:tblpY="7224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注册登陆功能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</w:rPr>
              <w:t>Z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CDL-YHDL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ZCDL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YHDL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3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检测用户是否能选择记住密码，避免再次登录时输入密码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在登陆页面执行正常的用户登录输入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选择记住密码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在个人页面选择退出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客户端关闭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重新打开客户端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跳转至登录界面，并且自动输入了用户名和密码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点击登陆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跳转至个人界面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p>
      <w:pPr>
        <w:tabs>
          <w:tab w:val="left" w:pos="1009"/>
        </w:tabs>
        <w:rPr>
          <w:rFonts w:hint="eastAsia" w:ascii="华文新魏" w:eastAsia="华文新魏"/>
          <w:sz w:val="44"/>
          <w:szCs w:val="4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25F7B62"/>
    <w:rsid w:val="03816BF6"/>
    <w:rsid w:val="04730AC5"/>
    <w:rsid w:val="08AA721F"/>
    <w:rsid w:val="0B1505C5"/>
    <w:rsid w:val="0BC8450C"/>
    <w:rsid w:val="0C723883"/>
    <w:rsid w:val="0DF45FAC"/>
    <w:rsid w:val="11880461"/>
    <w:rsid w:val="145E402D"/>
    <w:rsid w:val="161E244E"/>
    <w:rsid w:val="17F75AB4"/>
    <w:rsid w:val="185F1B78"/>
    <w:rsid w:val="1C071CA2"/>
    <w:rsid w:val="1DE349F7"/>
    <w:rsid w:val="209703F4"/>
    <w:rsid w:val="22AC238F"/>
    <w:rsid w:val="232755B1"/>
    <w:rsid w:val="245A057E"/>
    <w:rsid w:val="26C75B55"/>
    <w:rsid w:val="279D70F1"/>
    <w:rsid w:val="2A297244"/>
    <w:rsid w:val="34C32DAE"/>
    <w:rsid w:val="38A761D8"/>
    <w:rsid w:val="3B6556F6"/>
    <w:rsid w:val="3EB14820"/>
    <w:rsid w:val="420E7A15"/>
    <w:rsid w:val="432D7E49"/>
    <w:rsid w:val="442D3F17"/>
    <w:rsid w:val="4537423E"/>
    <w:rsid w:val="468E3003"/>
    <w:rsid w:val="496D7990"/>
    <w:rsid w:val="4A742417"/>
    <w:rsid w:val="4AC209F2"/>
    <w:rsid w:val="4B045986"/>
    <w:rsid w:val="4E4D64C2"/>
    <w:rsid w:val="53E9638C"/>
    <w:rsid w:val="54EE4E1D"/>
    <w:rsid w:val="55E55C13"/>
    <w:rsid w:val="574B4D41"/>
    <w:rsid w:val="57A428BB"/>
    <w:rsid w:val="57C659DA"/>
    <w:rsid w:val="594F59D9"/>
    <w:rsid w:val="5FFD65F7"/>
    <w:rsid w:val="61256578"/>
    <w:rsid w:val="617222E5"/>
    <w:rsid w:val="64260927"/>
    <w:rsid w:val="67A941FB"/>
    <w:rsid w:val="68B45BBC"/>
    <w:rsid w:val="69A16AE3"/>
    <w:rsid w:val="6BA349C6"/>
    <w:rsid w:val="73703A3A"/>
    <w:rsid w:val="753F2ECB"/>
    <w:rsid w:val="767422FE"/>
    <w:rsid w:val="78EF727D"/>
    <w:rsid w:val="7FE5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99"/>
    <w:rPr>
      <w:sz w:val="18"/>
      <w:szCs w:val="18"/>
    </w:r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1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2019-11-23T02:06:55Z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